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FA25B" w14:textId="77777777" w:rsidR="00A100FC" w:rsidRPr="00C71095" w:rsidRDefault="00A100FC" w:rsidP="005C509B">
      <w:pPr>
        <w:pStyle w:val="Title"/>
        <w:rPr>
          <w:rFonts w:asciiTheme="minorHAnsi" w:eastAsia="Times New Roman" w:hAnsiTheme="minorHAnsi" w:cstheme="minorHAnsi"/>
          <w:lang w:eastAsia="en-GB"/>
        </w:rPr>
      </w:pPr>
    </w:p>
    <w:p w14:paraId="6FA89E2C" w14:textId="77777777" w:rsidR="00A100FC" w:rsidRPr="00C71095" w:rsidRDefault="00A100FC" w:rsidP="005C509B">
      <w:pPr>
        <w:pStyle w:val="Title"/>
        <w:rPr>
          <w:rFonts w:asciiTheme="minorHAnsi" w:eastAsia="Times New Roman" w:hAnsiTheme="minorHAnsi" w:cstheme="minorHAnsi"/>
          <w:lang w:eastAsia="en-GB"/>
        </w:rPr>
      </w:pPr>
    </w:p>
    <w:p w14:paraId="57D510F2" w14:textId="417604C2" w:rsidR="005C509B" w:rsidRPr="00C71095" w:rsidRDefault="005C509B" w:rsidP="005C509B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C71095">
        <w:rPr>
          <w:rFonts w:asciiTheme="minorHAnsi" w:eastAsia="Times New Roman" w:hAnsiTheme="minorHAnsi" w:cstheme="minorHAnsi"/>
          <w:lang w:eastAsia="en-GB"/>
        </w:rPr>
        <w:t xml:space="preserve">Software </w:t>
      </w:r>
      <w:r w:rsidR="00076713">
        <w:rPr>
          <w:rFonts w:asciiTheme="minorHAnsi" w:eastAsia="Times New Roman" w:hAnsiTheme="minorHAnsi" w:cstheme="minorHAnsi"/>
          <w:lang w:eastAsia="en-GB"/>
        </w:rPr>
        <w:t>T</w:t>
      </w:r>
      <w:r w:rsidRPr="00C71095">
        <w:rPr>
          <w:rFonts w:asciiTheme="minorHAnsi" w:eastAsia="Times New Roman" w:hAnsiTheme="minorHAnsi" w:cstheme="minorHAnsi"/>
          <w:lang w:eastAsia="en-GB"/>
        </w:rPr>
        <w:t xml:space="preserve">esting </w:t>
      </w:r>
      <w:r w:rsidR="00076713">
        <w:rPr>
          <w:rFonts w:asciiTheme="minorHAnsi" w:eastAsia="Times New Roman" w:hAnsiTheme="minorHAnsi" w:cstheme="minorHAnsi"/>
          <w:lang w:eastAsia="en-GB"/>
        </w:rPr>
        <w:t>P</w:t>
      </w:r>
      <w:r w:rsidRPr="00C71095">
        <w:rPr>
          <w:rFonts w:asciiTheme="minorHAnsi" w:eastAsia="Times New Roman" w:hAnsiTheme="minorHAnsi" w:cstheme="minorHAnsi"/>
          <w:lang w:eastAsia="en-GB"/>
        </w:rPr>
        <w:t xml:space="preserve">lan                          </w:t>
      </w:r>
      <w:r w:rsidRPr="00C71095">
        <w:rPr>
          <w:rFonts w:asciiTheme="minorHAnsi" w:eastAsia="Times New Roman" w:hAnsiTheme="minorHAnsi" w:cstheme="minorHAnsi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3F7FACB" wp14:editId="4E28EA98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41375" cy="12236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496FE" w14:textId="26453475" w:rsidR="00FB67EA" w:rsidRPr="00672074" w:rsidRDefault="00FB67EA">
      <w:pPr>
        <w:rPr>
          <w:rFonts w:cstheme="minorHAnsi"/>
          <w:sz w:val="22"/>
          <w:szCs w:val="22"/>
        </w:rPr>
      </w:pPr>
    </w:p>
    <w:p w14:paraId="325960AB" w14:textId="778CAEBA" w:rsidR="00A100FC" w:rsidRPr="00076713" w:rsidRDefault="007224EB">
      <w:pPr>
        <w:rPr>
          <w:rFonts w:cstheme="minorHAnsi"/>
        </w:rPr>
      </w:pPr>
      <w:r w:rsidRPr="00076713">
        <w:rPr>
          <w:rFonts w:cstheme="minorHAnsi"/>
          <w:shd w:val="clear" w:color="auto" w:fill="FFFFFF"/>
        </w:rPr>
        <w:t>Introduction For all software produced at KentSoft, we will be d</w:t>
      </w:r>
      <w:bookmarkStart w:id="0" w:name="_GoBack"/>
      <w:bookmarkEnd w:id="0"/>
      <w:r w:rsidRPr="00076713">
        <w:rPr>
          <w:rFonts w:cstheme="minorHAnsi"/>
          <w:shd w:val="clear" w:color="auto" w:fill="FFFFFF"/>
        </w:rPr>
        <w:t>oing the following testing</w:t>
      </w:r>
    </w:p>
    <w:p w14:paraId="521FA4AF" w14:textId="22FDBB92" w:rsidR="00A100FC" w:rsidRPr="00C71095" w:rsidRDefault="00A100FC">
      <w:pPr>
        <w:rPr>
          <w:rFonts w:cstheme="minorHAnsi"/>
        </w:rPr>
      </w:pPr>
    </w:p>
    <w:p w14:paraId="7B119C63" w14:textId="66EC1778" w:rsidR="00A100FC" w:rsidRPr="00A868D6" w:rsidRDefault="009B2F61">
      <w:pPr>
        <w:rPr>
          <w:rFonts w:cstheme="minorHAnsi"/>
          <w:b/>
          <w:bCs/>
          <w:sz w:val="32"/>
          <w:szCs w:val="32"/>
        </w:rPr>
      </w:pPr>
      <w:r w:rsidRPr="00A868D6">
        <w:rPr>
          <w:rFonts w:cstheme="minorHAnsi"/>
          <w:b/>
          <w:bCs/>
          <w:sz w:val="32"/>
          <w:szCs w:val="32"/>
        </w:rPr>
        <w:t xml:space="preserve">Black </w:t>
      </w:r>
      <w:r w:rsidR="00A868D6">
        <w:rPr>
          <w:rFonts w:cstheme="minorHAnsi"/>
          <w:b/>
          <w:bCs/>
          <w:sz w:val="32"/>
          <w:szCs w:val="32"/>
        </w:rPr>
        <w:t>B</w:t>
      </w:r>
      <w:r w:rsidRPr="00A868D6">
        <w:rPr>
          <w:rFonts w:cstheme="minorHAnsi"/>
          <w:b/>
          <w:bCs/>
          <w:sz w:val="32"/>
          <w:szCs w:val="32"/>
        </w:rPr>
        <w:t xml:space="preserve">ox </w:t>
      </w:r>
      <w:r w:rsidR="00A868D6">
        <w:rPr>
          <w:rFonts w:cstheme="minorHAnsi"/>
          <w:b/>
          <w:bCs/>
          <w:sz w:val="32"/>
          <w:szCs w:val="32"/>
        </w:rPr>
        <w:t>T</w:t>
      </w:r>
      <w:r w:rsidRPr="00A868D6">
        <w:rPr>
          <w:rFonts w:cstheme="minorHAnsi"/>
          <w:b/>
          <w:bCs/>
          <w:sz w:val="32"/>
          <w:szCs w:val="32"/>
        </w:rPr>
        <w:t>esting</w:t>
      </w:r>
    </w:p>
    <w:p w14:paraId="1B7A975E" w14:textId="77777777" w:rsidR="00A100FC" w:rsidRPr="00C71095" w:rsidRDefault="00A100FC">
      <w:pPr>
        <w:rPr>
          <w:rFonts w:cstheme="minorHAnsi"/>
        </w:rPr>
      </w:pPr>
    </w:p>
    <w:tbl>
      <w:tblPr>
        <w:tblStyle w:val="TableGrid"/>
        <w:tblW w:w="9979" w:type="dxa"/>
        <w:tblLook w:val="04A0" w:firstRow="1" w:lastRow="0" w:firstColumn="1" w:lastColumn="0" w:noHBand="0" w:noVBand="1"/>
      </w:tblPr>
      <w:tblGrid>
        <w:gridCol w:w="850"/>
        <w:gridCol w:w="1550"/>
        <w:gridCol w:w="1587"/>
        <w:gridCol w:w="2430"/>
        <w:gridCol w:w="1620"/>
        <w:gridCol w:w="1103"/>
        <w:gridCol w:w="839"/>
      </w:tblGrid>
      <w:tr w:rsidR="00B838EF" w:rsidRPr="00C71095" w14:paraId="67EEE5E0" w14:textId="77777777" w:rsidTr="00EC7A1E">
        <w:trPr>
          <w:trHeight w:val="891"/>
        </w:trPr>
        <w:tc>
          <w:tcPr>
            <w:tcW w:w="850" w:type="dxa"/>
          </w:tcPr>
          <w:p w14:paraId="6A4619E5" w14:textId="2C689F1B" w:rsidR="009B2F61" w:rsidRPr="00C71095" w:rsidRDefault="009B2F61">
            <w:pPr>
              <w:rPr>
                <w:rFonts w:cstheme="minorHAnsi"/>
                <w:b/>
                <w:bCs/>
              </w:rPr>
            </w:pPr>
            <w:proofErr w:type="spellStart"/>
            <w:r w:rsidRPr="00C71095">
              <w:rPr>
                <w:rFonts w:cstheme="minorHAnsi"/>
                <w:b/>
                <w:bCs/>
              </w:rPr>
              <w:t>TestID</w:t>
            </w:r>
            <w:proofErr w:type="spellEnd"/>
          </w:p>
        </w:tc>
        <w:tc>
          <w:tcPr>
            <w:tcW w:w="1550" w:type="dxa"/>
          </w:tcPr>
          <w:p w14:paraId="6E3AF11D" w14:textId="112241E1" w:rsidR="009B2F61" w:rsidRPr="00C71095" w:rsidRDefault="009B2F61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Test objective</w:t>
            </w:r>
          </w:p>
        </w:tc>
        <w:tc>
          <w:tcPr>
            <w:tcW w:w="1587" w:type="dxa"/>
          </w:tcPr>
          <w:p w14:paraId="18320321" w14:textId="64EED807" w:rsidR="009B2F61" w:rsidRPr="00C71095" w:rsidRDefault="009B2F61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Pre-condition</w:t>
            </w:r>
          </w:p>
        </w:tc>
        <w:tc>
          <w:tcPr>
            <w:tcW w:w="2430" w:type="dxa"/>
          </w:tcPr>
          <w:p w14:paraId="73329251" w14:textId="2ABAEC59" w:rsidR="009B2F61" w:rsidRPr="00C71095" w:rsidRDefault="009B2F61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Steps</w:t>
            </w:r>
          </w:p>
        </w:tc>
        <w:tc>
          <w:tcPr>
            <w:tcW w:w="1620" w:type="dxa"/>
          </w:tcPr>
          <w:p w14:paraId="6640D94C" w14:textId="26E325EC" w:rsidR="009B2F61" w:rsidRPr="00C71095" w:rsidRDefault="009B2F61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Expected outcome</w:t>
            </w:r>
          </w:p>
        </w:tc>
        <w:tc>
          <w:tcPr>
            <w:tcW w:w="1103" w:type="dxa"/>
          </w:tcPr>
          <w:p w14:paraId="60DD2AE0" w14:textId="1D8A8A9D" w:rsidR="009B2F61" w:rsidRPr="00C71095" w:rsidRDefault="009B2F61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Actual outcome</w:t>
            </w:r>
          </w:p>
        </w:tc>
        <w:tc>
          <w:tcPr>
            <w:tcW w:w="839" w:type="dxa"/>
          </w:tcPr>
          <w:p w14:paraId="1FC2AD4B" w14:textId="0F6ACC61" w:rsidR="009B2F61" w:rsidRPr="00C71095" w:rsidRDefault="009B2F61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Status</w:t>
            </w:r>
          </w:p>
        </w:tc>
      </w:tr>
      <w:tr w:rsidR="00EC7A1E" w:rsidRPr="00C71095" w14:paraId="7EC2E466" w14:textId="77777777" w:rsidTr="00EC7A1E">
        <w:trPr>
          <w:trHeight w:val="444"/>
        </w:trPr>
        <w:tc>
          <w:tcPr>
            <w:tcW w:w="850" w:type="dxa"/>
          </w:tcPr>
          <w:p w14:paraId="57D43941" w14:textId="5879C5DC" w:rsidR="00EC7A1E" w:rsidRPr="00C71095" w:rsidRDefault="00EC7A1E" w:rsidP="00EC7A1E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1</w:t>
            </w:r>
          </w:p>
        </w:tc>
        <w:tc>
          <w:tcPr>
            <w:tcW w:w="1550" w:type="dxa"/>
          </w:tcPr>
          <w:p w14:paraId="52F5B0F8" w14:textId="42E54573" w:rsidR="00EC7A1E" w:rsidRPr="00C71095" w:rsidRDefault="00EC7A1E" w:rsidP="00EC7A1E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Login</w:t>
            </w:r>
          </w:p>
        </w:tc>
        <w:tc>
          <w:tcPr>
            <w:tcW w:w="1587" w:type="dxa"/>
          </w:tcPr>
          <w:p w14:paraId="3BE7C035" w14:textId="49AF27D6" w:rsidR="00EC7A1E" w:rsidRPr="00C71095" w:rsidRDefault="00EC7A1E" w:rsidP="00EC7A1E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not logged in</w:t>
            </w:r>
          </w:p>
        </w:tc>
        <w:tc>
          <w:tcPr>
            <w:tcW w:w="2430" w:type="dxa"/>
          </w:tcPr>
          <w:p w14:paraId="39A9729D" w14:textId="179B99E2" w:rsidR="00EC7A1E" w:rsidRPr="00C71095" w:rsidRDefault="00EC7A1E" w:rsidP="00EC7A1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provides username</w:t>
            </w:r>
            <w:r w:rsidR="00C71095" w:rsidRPr="00C71095">
              <w:rPr>
                <w:rFonts w:cstheme="minorHAnsi"/>
              </w:rPr>
              <w:t>,</w:t>
            </w:r>
            <w:r w:rsidRPr="00C71095">
              <w:rPr>
                <w:rFonts w:cstheme="minorHAnsi"/>
              </w:rPr>
              <w:t xml:space="preserve"> password and requested access rights.</w:t>
            </w:r>
          </w:p>
          <w:p w14:paraId="349ECA6D" w14:textId="77777777" w:rsidR="00EC7A1E" w:rsidRPr="00C71095" w:rsidRDefault="00EC7A1E" w:rsidP="00EC7A1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System records authentication attempt.</w:t>
            </w:r>
          </w:p>
          <w:p w14:paraId="4334B4F1" w14:textId="77777777" w:rsidR="00EC7A1E" w:rsidRPr="00C71095" w:rsidRDefault="00EC7A1E" w:rsidP="00EC7A1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System authenticates user.</w:t>
            </w:r>
          </w:p>
          <w:p w14:paraId="640B95D7" w14:textId="1DD3035C" w:rsidR="00EC7A1E" w:rsidRPr="00C71095" w:rsidRDefault="00EC7A1E" w:rsidP="00EC7A1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System provides requested access rights.</w:t>
            </w:r>
          </w:p>
        </w:tc>
        <w:tc>
          <w:tcPr>
            <w:tcW w:w="1620" w:type="dxa"/>
          </w:tcPr>
          <w:p w14:paraId="3692F7D4" w14:textId="287C692C" w:rsidR="00EC7A1E" w:rsidRPr="00C71095" w:rsidRDefault="00EC7A1E" w:rsidP="00EC7A1E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User is authenticated and has the correct access rights </w:t>
            </w:r>
          </w:p>
        </w:tc>
        <w:tc>
          <w:tcPr>
            <w:tcW w:w="1103" w:type="dxa"/>
          </w:tcPr>
          <w:p w14:paraId="3F3A62C6" w14:textId="77777777" w:rsidR="00EC7A1E" w:rsidRPr="00C71095" w:rsidRDefault="00EC7A1E" w:rsidP="00EC7A1E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14:paraId="3DEC08D7" w14:textId="77777777" w:rsidR="00EC7A1E" w:rsidRPr="00C71095" w:rsidRDefault="00EC7A1E" w:rsidP="00EC7A1E">
            <w:pPr>
              <w:rPr>
                <w:rFonts w:cstheme="minorHAnsi"/>
              </w:rPr>
            </w:pPr>
          </w:p>
        </w:tc>
      </w:tr>
      <w:tr w:rsidR="00C71095" w:rsidRPr="00C71095" w14:paraId="6FEB7A6C" w14:textId="77777777" w:rsidTr="00EC7A1E">
        <w:trPr>
          <w:trHeight w:val="444"/>
        </w:trPr>
        <w:tc>
          <w:tcPr>
            <w:tcW w:w="850" w:type="dxa"/>
          </w:tcPr>
          <w:p w14:paraId="7775AFAE" w14:textId="55747F62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2</w:t>
            </w:r>
          </w:p>
        </w:tc>
        <w:tc>
          <w:tcPr>
            <w:tcW w:w="1550" w:type="dxa"/>
          </w:tcPr>
          <w:p w14:paraId="15C1129F" w14:textId="53288B4A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Logout</w:t>
            </w:r>
          </w:p>
        </w:tc>
        <w:tc>
          <w:tcPr>
            <w:tcW w:w="1587" w:type="dxa"/>
          </w:tcPr>
          <w:p w14:paraId="68C3B168" w14:textId="66A45A69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logged in and has access rights</w:t>
            </w:r>
          </w:p>
        </w:tc>
        <w:tc>
          <w:tcPr>
            <w:tcW w:w="2430" w:type="dxa"/>
          </w:tcPr>
          <w:p w14:paraId="690F79C6" w14:textId="77777777" w:rsidR="00C71095" w:rsidRPr="00C71095" w:rsidRDefault="00C71095" w:rsidP="00C71095">
            <w:pPr>
              <w:pStyle w:val="NormalWeb"/>
              <w:numPr>
                <w:ilvl w:val="0"/>
                <w:numId w:val="22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User logs out.</w:t>
            </w:r>
          </w:p>
          <w:p w14:paraId="5ED9F890" w14:textId="77777777" w:rsidR="00C71095" w:rsidRPr="00C71095" w:rsidRDefault="00C71095" w:rsidP="00C71095">
            <w:pPr>
              <w:pStyle w:val="NormalWeb"/>
              <w:numPr>
                <w:ilvl w:val="0"/>
                <w:numId w:val="22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Server revokes access rights.</w:t>
            </w:r>
          </w:p>
          <w:p w14:paraId="701280E0" w14:textId="08D7EE34" w:rsidR="00C71095" w:rsidRPr="00C71095" w:rsidRDefault="00C71095" w:rsidP="00C71095">
            <w:pPr>
              <w:pStyle w:val="NormalWeb"/>
              <w:numPr>
                <w:ilvl w:val="0"/>
                <w:numId w:val="22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Server records end of authentication.</w:t>
            </w:r>
          </w:p>
        </w:tc>
        <w:tc>
          <w:tcPr>
            <w:tcW w:w="1620" w:type="dxa"/>
          </w:tcPr>
          <w:p w14:paraId="2AF41117" w14:textId="7B7F944F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logged out and no longer has access rights</w:t>
            </w:r>
          </w:p>
        </w:tc>
        <w:tc>
          <w:tcPr>
            <w:tcW w:w="1103" w:type="dxa"/>
          </w:tcPr>
          <w:p w14:paraId="70406317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14:paraId="71264AFC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</w:tr>
      <w:tr w:rsidR="00C71095" w:rsidRPr="00C71095" w14:paraId="2C486E3D" w14:textId="77777777" w:rsidTr="00EC7A1E">
        <w:trPr>
          <w:trHeight w:val="444"/>
        </w:trPr>
        <w:tc>
          <w:tcPr>
            <w:tcW w:w="850" w:type="dxa"/>
          </w:tcPr>
          <w:p w14:paraId="030AAA39" w14:textId="7147A2D9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3</w:t>
            </w:r>
          </w:p>
        </w:tc>
        <w:tc>
          <w:tcPr>
            <w:tcW w:w="1550" w:type="dxa"/>
          </w:tcPr>
          <w:p w14:paraId="37C480FD" w14:textId="287D7A82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Authorisation Check</w:t>
            </w:r>
          </w:p>
        </w:tc>
        <w:tc>
          <w:tcPr>
            <w:tcW w:w="1587" w:type="dxa"/>
          </w:tcPr>
          <w:p w14:paraId="7B00467E" w14:textId="436D6136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authenticated</w:t>
            </w:r>
          </w:p>
        </w:tc>
        <w:tc>
          <w:tcPr>
            <w:tcW w:w="2430" w:type="dxa"/>
          </w:tcPr>
          <w:p w14:paraId="56050BB3" w14:textId="4C76E579" w:rsidR="00C71095" w:rsidRPr="00C71095" w:rsidRDefault="00C71095" w:rsidP="00C71095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An authorisation check record is made.</w:t>
            </w:r>
          </w:p>
          <w:p w14:paraId="1A9EC62B" w14:textId="373566A2" w:rsidR="00C71095" w:rsidRPr="00C71095" w:rsidRDefault="00C71095" w:rsidP="00C71095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Check the user's authorisation to complete the requested action.</w:t>
            </w:r>
          </w:p>
          <w:p w14:paraId="582527ED" w14:textId="77777777" w:rsidR="00C71095" w:rsidRPr="00C71095" w:rsidRDefault="00C71095" w:rsidP="00C71095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Grant requested access.</w:t>
            </w:r>
          </w:p>
          <w:p w14:paraId="0BF62861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1620" w:type="dxa"/>
          </w:tcPr>
          <w:p w14:paraId="08953837" w14:textId="184D0299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</w:t>
            </w:r>
            <w:r>
              <w:rPr>
                <w:rFonts w:cstheme="minorHAnsi"/>
              </w:rPr>
              <w:t>’</w:t>
            </w:r>
            <w:r w:rsidRPr="00C71095">
              <w:rPr>
                <w:rFonts w:cstheme="minorHAnsi"/>
              </w:rPr>
              <w:t xml:space="preserve">s authorisations are checked, and access is either granted or denied depending on check.  </w:t>
            </w:r>
          </w:p>
        </w:tc>
        <w:tc>
          <w:tcPr>
            <w:tcW w:w="1103" w:type="dxa"/>
          </w:tcPr>
          <w:p w14:paraId="5F9A4256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14:paraId="3BEFCB76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</w:tr>
      <w:tr w:rsidR="00C71095" w:rsidRPr="00C71095" w14:paraId="09051B11" w14:textId="77777777" w:rsidTr="004D1936">
        <w:trPr>
          <w:trHeight w:val="2967"/>
        </w:trPr>
        <w:tc>
          <w:tcPr>
            <w:tcW w:w="850" w:type="dxa"/>
          </w:tcPr>
          <w:p w14:paraId="3156E2F5" w14:textId="643F4D46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lastRenderedPageBreak/>
              <w:t>4</w:t>
            </w:r>
          </w:p>
        </w:tc>
        <w:tc>
          <w:tcPr>
            <w:tcW w:w="1550" w:type="dxa"/>
          </w:tcPr>
          <w:p w14:paraId="71B9EE14" w14:textId="44002E2E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Read Personal Details </w:t>
            </w:r>
          </w:p>
        </w:tc>
        <w:tc>
          <w:tcPr>
            <w:tcW w:w="1587" w:type="dxa"/>
          </w:tcPr>
          <w:p w14:paraId="33EF261A" w14:textId="505466A4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authenticated</w:t>
            </w:r>
            <w:r w:rsidR="004D1936">
              <w:rPr>
                <w:rFonts w:cstheme="minorHAnsi"/>
              </w:rPr>
              <w:t xml:space="preserve"> and personal details exists.</w:t>
            </w:r>
          </w:p>
        </w:tc>
        <w:tc>
          <w:tcPr>
            <w:tcW w:w="2430" w:type="dxa"/>
          </w:tcPr>
          <w:p w14:paraId="03DA2431" w14:textId="77777777" w:rsidR="00C71095" w:rsidRPr="00C71095" w:rsidRDefault="00C71095" w:rsidP="00C71095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Request personal details record.</w:t>
            </w:r>
          </w:p>
          <w:p w14:paraId="62AB0B92" w14:textId="158A035C" w:rsidR="00C71095" w:rsidRPr="00C71095" w:rsidRDefault="00C71095" w:rsidP="00C71095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Authorization check</w:t>
            </w:r>
          </w:p>
          <w:p w14:paraId="48F35157" w14:textId="77777777" w:rsidR="00C71095" w:rsidRPr="00C71095" w:rsidRDefault="00C71095" w:rsidP="00C71095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HR Database delivers record to user.</w:t>
            </w:r>
          </w:p>
          <w:p w14:paraId="7538A3DE" w14:textId="70D7AA9A" w:rsidR="00C71095" w:rsidRPr="00C71095" w:rsidRDefault="00C71095" w:rsidP="00C71095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User finishes</w:t>
            </w:r>
            <w:r w:rsidR="004D1936">
              <w:rPr>
                <w:rFonts w:asciiTheme="minorHAnsi" w:hAnsiTheme="minorHAnsi" w:cstheme="minorHAnsi"/>
              </w:rPr>
              <w:t xml:space="preserve"> has access to record.</w:t>
            </w:r>
          </w:p>
        </w:tc>
        <w:tc>
          <w:tcPr>
            <w:tcW w:w="1620" w:type="dxa"/>
          </w:tcPr>
          <w:p w14:paraId="04EF5FE4" w14:textId="04B33B06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User </w:t>
            </w:r>
            <w:r w:rsidR="004D1936" w:rsidRPr="00C71095">
              <w:rPr>
                <w:rFonts w:cstheme="minorHAnsi"/>
              </w:rPr>
              <w:t>can</w:t>
            </w:r>
            <w:r w:rsidRPr="00C71095">
              <w:rPr>
                <w:rFonts w:cstheme="minorHAnsi"/>
              </w:rPr>
              <w:t xml:space="preserve"> access and read personal detail record.</w:t>
            </w:r>
          </w:p>
        </w:tc>
        <w:tc>
          <w:tcPr>
            <w:tcW w:w="1103" w:type="dxa"/>
          </w:tcPr>
          <w:p w14:paraId="6E3E7395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14:paraId="6CE51F73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</w:tr>
      <w:tr w:rsidR="00C71095" w:rsidRPr="00C71095" w14:paraId="25AEA192" w14:textId="77777777" w:rsidTr="00EC7A1E">
        <w:trPr>
          <w:trHeight w:val="419"/>
        </w:trPr>
        <w:tc>
          <w:tcPr>
            <w:tcW w:w="850" w:type="dxa"/>
          </w:tcPr>
          <w:p w14:paraId="56276315" w14:textId="3C9F4757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5</w:t>
            </w:r>
          </w:p>
        </w:tc>
        <w:tc>
          <w:tcPr>
            <w:tcW w:w="1550" w:type="dxa"/>
          </w:tcPr>
          <w:p w14:paraId="23EC21AF" w14:textId="1297E8F1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Create Personal Details Record</w:t>
            </w:r>
          </w:p>
        </w:tc>
        <w:tc>
          <w:tcPr>
            <w:tcW w:w="1587" w:type="dxa"/>
          </w:tcPr>
          <w:p w14:paraId="188B8709" w14:textId="7FB9E019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HR Employee is authenticated</w:t>
            </w:r>
          </w:p>
        </w:tc>
        <w:tc>
          <w:tcPr>
            <w:tcW w:w="2430" w:type="dxa"/>
          </w:tcPr>
          <w:p w14:paraId="797DBBEA" w14:textId="77777777" w:rsidR="00C71095" w:rsidRPr="00C71095" w:rsidRDefault="00C71095" w:rsidP="00C71095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HR Employee requests a new personal details record.</w:t>
            </w:r>
          </w:p>
          <w:p w14:paraId="679EF92A" w14:textId="6AAFAB20" w:rsidR="00C71095" w:rsidRPr="00C71095" w:rsidRDefault="00C71095" w:rsidP="00C71095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Authorisation check.</w:t>
            </w:r>
          </w:p>
          <w:p w14:paraId="58C9B585" w14:textId="77777777" w:rsidR="00C71095" w:rsidRPr="00C71095" w:rsidRDefault="00C71095" w:rsidP="00C71095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A new personal details record is created.</w:t>
            </w:r>
          </w:p>
          <w:p w14:paraId="4E33FF57" w14:textId="5B7F1529" w:rsidR="00C71095" w:rsidRPr="00C71095" w:rsidRDefault="00C71095" w:rsidP="00C71095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 xml:space="preserve">New record is saved in the HR Database. </w:t>
            </w:r>
          </w:p>
        </w:tc>
        <w:tc>
          <w:tcPr>
            <w:tcW w:w="1620" w:type="dxa"/>
          </w:tcPr>
          <w:p w14:paraId="34D50D7E" w14:textId="371BE996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HR Employee is able create new personal detail record in HR database.</w:t>
            </w:r>
          </w:p>
        </w:tc>
        <w:tc>
          <w:tcPr>
            <w:tcW w:w="1103" w:type="dxa"/>
          </w:tcPr>
          <w:p w14:paraId="6C736939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14:paraId="2298905E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</w:tr>
      <w:tr w:rsidR="00C71095" w:rsidRPr="00C71095" w14:paraId="538295BD" w14:textId="77777777" w:rsidTr="00EC7A1E">
        <w:trPr>
          <w:trHeight w:val="419"/>
        </w:trPr>
        <w:tc>
          <w:tcPr>
            <w:tcW w:w="850" w:type="dxa"/>
          </w:tcPr>
          <w:p w14:paraId="5E180584" w14:textId="4580AA06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6</w:t>
            </w:r>
          </w:p>
        </w:tc>
        <w:tc>
          <w:tcPr>
            <w:tcW w:w="1550" w:type="dxa"/>
          </w:tcPr>
          <w:p w14:paraId="5A98768A" w14:textId="79627A6A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Amend Personal Details Record</w:t>
            </w:r>
          </w:p>
        </w:tc>
        <w:tc>
          <w:tcPr>
            <w:tcW w:w="1587" w:type="dxa"/>
          </w:tcPr>
          <w:p w14:paraId="260860F4" w14:textId="40A85757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HR Employee is authenticated</w:t>
            </w:r>
            <w:r w:rsidR="004D1936">
              <w:rPr>
                <w:rFonts w:cstheme="minorHAnsi"/>
              </w:rPr>
              <w:t xml:space="preserve"> and personal details exists</w:t>
            </w:r>
          </w:p>
        </w:tc>
        <w:tc>
          <w:tcPr>
            <w:tcW w:w="2430" w:type="dxa"/>
          </w:tcPr>
          <w:p w14:paraId="0E5F3FA4" w14:textId="0B8B4CDB" w:rsidR="00C71095" w:rsidRPr="004D1936" w:rsidRDefault="00C71095" w:rsidP="004D1936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 Authorisation check to obtain write access.</w:t>
            </w:r>
          </w:p>
          <w:p w14:paraId="186CE526" w14:textId="77777777" w:rsidR="00C71095" w:rsidRPr="00C71095" w:rsidRDefault="00C71095" w:rsidP="00C71095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Amend the record.</w:t>
            </w:r>
          </w:p>
          <w:p w14:paraId="2A7C3BCC" w14:textId="249FAF75" w:rsidR="00C71095" w:rsidRPr="00C71095" w:rsidRDefault="00C71095" w:rsidP="00C71095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Save amended record to HR Database.</w:t>
            </w:r>
          </w:p>
        </w:tc>
        <w:tc>
          <w:tcPr>
            <w:tcW w:w="1620" w:type="dxa"/>
          </w:tcPr>
          <w:p w14:paraId="7B0EBBB3" w14:textId="1821B41D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HR Employee is able to amend personal detail records.</w:t>
            </w:r>
          </w:p>
        </w:tc>
        <w:tc>
          <w:tcPr>
            <w:tcW w:w="1103" w:type="dxa"/>
          </w:tcPr>
          <w:p w14:paraId="7F43C3E0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14:paraId="65BE6055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</w:tr>
      <w:tr w:rsidR="00C71095" w:rsidRPr="00C71095" w14:paraId="115178CC" w14:textId="77777777" w:rsidTr="00EC7A1E">
        <w:trPr>
          <w:trHeight w:val="419"/>
        </w:trPr>
        <w:tc>
          <w:tcPr>
            <w:tcW w:w="850" w:type="dxa"/>
          </w:tcPr>
          <w:p w14:paraId="7B08C78F" w14:textId="740784B7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7</w:t>
            </w:r>
          </w:p>
        </w:tc>
        <w:tc>
          <w:tcPr>
            <w:tcW w:w="1550" w:type="dxa"/>
          </w:tcPr>
          <w:p w14:paraId="1ADCADEA" w14:textId="1C61DF72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Create New Review Record</w:t>
            </w:r>
          </w:p>
        </w:tc>
        <w:tc>
          <w:tcPr>
            <w:tcW w:w="1587" w:type="dxa"/>
          </w:tcPr>
          <w:p w14:paraId="1F08B251" w14:textId="037D4621" w:rsidR="00C71095" w:rsidRPr="00C71095" w:rsidRDefault="004D1936" w:rsidP="00C71095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="00C71095" w:rsidRPr="00C71095">
              <w:rPr>
                <w:rFonts w:cstheme="minorHAnsi"/>
              </w:rPr>
              <w:t xml:space="preserve"> is authenticated</w:t>
            </w:r>
          </w:p>
        </w:tc>
        <w:tc>
          <w:tcPr>
            <w:tcW w:w="2430" w:type="dxa"/>
          </w:tcPr>
          <w:p w14:paraId="3E169DF9" w14:textId="77777777" w:rsidR="00C71095" w:rsidRPr="00C71095" w:rsidRDefault="00C71095" w:rsidP="00C71095">
            <w:pPr>
              <w:pStyle w:val="NormalWeb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Employee requests a new review record.</w:t>
            </w:r>
          </w:p>
          <w:p w14:paraId="04B73493" w14:textId="56C9F264" w:rsidR="00C71095" w:rsidRPr="00C71095" w:rsidRDefault="00C71095" w:rsidP="00C71095">
            <w:pPr>
              <w:pStyle w:val="NormalWeb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 xml:space="preserve"> Authorisation check.</w:t>
            </w:r>
          </w:p>
          <w:p w14:paraId="03689A16" w14:textId="77777777" w:rsidR="00C71095" w:rsidRPr="00C71095" w:rsidRDefault="00C71095" w:rsidP="00C71095">
            <w:pPr>
              <w:pStyle w:val="NormalWeb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A new review record is created.</w:t>
            </w:r>
          </w:p>
          <w:p w14:paraId="5E418D4B" w14:textId="77777777" w:rsidR="00C71095" w:rsidRPr="00C71095" w:rsidRDefault="00C71095" w:rsidP="00C71095">
            <w:pPr>
              <w:pStyle w:val="NormalWeb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Employee completes the details in the record.</w:t>
            </w:r>
          </w:p>
          <w:p w14:paraId="2BAD8BC5" w14:textId="3D14B3C6" w:rsidR="00C71095" w:rsidRPr="00C71095" w:rsidRDefault="00C71095" w:rsidP="00C71095">
            <w:pPr>
              <w:pStyle w:val="NormalWeb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 xml:space="preserve">New review record is saved in the HR Database. </w:t>
            </w:r>
          </w:p>
        </w:tc>
        <w:tc>
          <w:tcPr>
            <w:tcW w:w="1620" w:type="dxa"/>
          </w:tcPr>
          <w:p w14:paraId="3BD7BCD7" w14:textId="4234EDED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Employee creates new review record in the HR database.</w:t>
            </w:r>
          </w:p>
        </w:tc>
        <w:tc>
          <w:tcPr>
            <w:tcW w:w="1103" w:type="dxa"/>
          </w:tcPr>
          <w:p w14:paraId="5E744764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14:paraId="2DE3A584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</w:tr>
      <w:tr w:rsidR="00C71095" w:rsidRPr="00C71095" w14:paraId="255B5A2D" w14:textId="77777777" w:rsidTr="00EC7A1E">
        <w:trPr>
          <w:trHeight w:val="419"/>
        </w:trPr>
        <w:tc>
          <w:tcPr>
            <w:tcW w:w="850" w:type="dxa"/>
          </w:tcPr>
          <w:p w14:paraId="55400877" w14:textId="5F7B46D5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lastRenderedPageBreak/>
              <w:t>8</w:t>
            </w:r>
          </w:p>
        </w:tc>
        <w:tc>
          <w:tcPr>
            <w:tcW w:w="1550" w:type="dxa"/>
          </w:tcPr>
          <w:p w14:paraId="14918FE1" w14:textId="59101E3F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Read Review Record</w:t>
            </w:r>
          </w:p>
        </w:tc>
        <w:tc>
          <w:tcPr>
            <w:tcW w:w="1587" w:type="dxa"/>
          </w:tcPr>
          <w:p w14:paraId="2F496BA1" w14:textId="669CB19F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authenticated and the review record exists</w:t>
            </w:r>
          </w:p>
        </w:tc>
        <w:tc>
          <w:tcPr>
            <w:tcW w:w="2430" w:type="dxa"/>
          </w:tcPr>
          <w:p w14:paraId="21C3038D" w14:textId="77777777" w:rsidR="00C71095" w:rsidRPr="00C71095" w:rsidRDefault="00C71095" w:rsidP="00C71095">
            <w:pPr>
              <w:pStyle w:val="NormalWeb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Request review record.</w:t>
            </w:r>
          </w:p>
          <w:p w14:paraId="516BF0F1" w14:textId="1C64D513" w:rsidR="00C71095" w:rsidRPr="00C71095" w:rsidRDefault="00C71095" w:rsidP="00C71095">
            <w:pPr>
              <w:pStyle w:val="NormalWeb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 xml:space="preserve"> Authorization check</w:t>
            </w:r>
          </w:p>
          <w:p w14:paraId="7202A8E9" w14:textId="77777777" w:rsidR="00C71095" w:rsidRPr="00C71095" w:rsidRDefault="00C71095" w:rsidP="00C71095">
            <w:pPr>
              <w:pStyle w:val="NormalWeb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HR Database delivers record to user.</w:t>
            </w:r>
          </w:p>
          <w:p w14:paraId="2EB2BE81" w14:textId="6D1FA4D0" w:rsidR="00C71095" w:rsidRPr="00C71095" w:rsidRDefault="00C71095" w:rsidP="00C71095">
            <w:pPr>
              <w:pStyle w:val="NormalWeb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User finishes with access to the record.</w:t>
            </w:r>
          </w:p>
        </w:tc>
        <w:tc>
          <w:tcPr>
            <w:tcW w:w="1620" w:type="dxa"/>
          </w:tcPr>
          <w:p w14:paraId="1A432B7D" w14:textId="2C300FFF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able to read review record.</w:t>
            </w:r>
          </w:p>
        </w:tc>
        <w:tc>
          <w:tcPr>
            <w:tcW w:w="1103" w:type="dxa"/>
          </w:tcPr>
          <w:p w14:paraId="1DE81EF9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14:paraId="6CF8F1A6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</w:tr>
      <w:tr w:rsidR="00C71095" w:rsidRPr="00C71095" w14:paraId="4E91184D" w14:textId="77777777" w:rsidTr="00EC7A1E">
        <w:trPr>
          <w:trHeight w:val="419"/>
        </w:trPr>
        <w:tc>
          <w:tcPr>
            <w:tcW w:w="850" w:type="dxa"/>
          </w:tcPr>
          <w:p w14:paraId="535E4066" w14:textId="61EAF857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9</w:t>
            </w:r>
          </w:p>
        </w:tc>
        <w:tc>
          <w:tcPr>
            <w:tcW w:w="1550" w:type="dxa"/>
          </w:tcPr>
          <w:p w14:paraId="61D9667D" w14:textId="3DE3E041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Amend Review Record</w:t>
            </w:r>
          </w:p>
        </w:tc>
        <w:tc>
          <w:tcPr>
            <w:tcW w:w="1587" w:type="dxa"/>
          </w:tcPr>
          <w:p w14:paraId="6C3DB6A7" w14:textId="3A9FE4C9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authenticated and the review record exists</w:t>
            </w:r>
          </w:p>
        </w:tc>
        <w:tc>
          <w:tcPr>
            <w:tcW w:w="2430" w:type="dxa"/>
          </w:tcPr>
          <w:p w14:paraId="06DF4076" w14:textId="634F0AAC" w:rsidR="00C71095" w:rsidRPr="00C71095" w:rsidRDefault="00C71095" w:rsidP="00C71095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 Authorisation check to obtain write access.</w:t>
            </w:r>
          </w:p>
          <w:p w14:paraId="3DB8B500" w14:textId="6A596157" w:rsidR="00C71095" w:rsidRPr="00C71095" w:rsidRDefault="00C71095" w:rsidP="00C71095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 Read review record.</w:t>
            </w:r>
          </w:p>
          <w:p w14:paraId="034F896F" w14:textId="77777777" w:rsidR="00C71095" w:rsidRPr="00C71095" w:rsidRDefault="00C71095" w:rsidP="00C71095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Amend the record.</w:t>
            </w:r>
          </w:p>
          <w:p w14:paraId="16951E6E" w14:textId="7052D9CA" w:rsidR="00C71095" w:rsidRPr="00C71095" w:rsidRDefault="00C71095" w:rsidP="00C71095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Save amended record to HR Database.</w:t>
            </w:r>
          </w:p>
        </w:tc>
        <w:tc>
          <w:tcPr>
            <w:tcW w:w="1620" w:type="dxa"/>
          </w:tcPr>
          <w:p w14:paraId="71BD1BE1" w14:textId="74789837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able to amend review record.</w:t>
            </w:r>
          </w:p>
        </w:tc>
        <w:tc>
          <w:tcPr>
            <w:tcW w:w="1103" w:type="dxa"/>
          </w:tcPr>
          <w:p w14:paraId="7EE3703C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14:paraId="7655A468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</w:tr>
      <w:tr w:rsidR="00C71095" w:rsidRPr="00C71095" w14:paraId="1D83BCB4" w14:textId="77777777" w:rsidTr="00EC7A1E">
        <w:trPr>
          <w:trHeight w:val="419"/>
        </w:trPr>
        <w:tc>
          <w:tcPr>
            <w:tcW w:w="850" w:type="dxa"/>
          </w:tcPr>
          <w:p w14:paraId="3BF5D798" w14:textId="30C2F3F2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10</w:t>
            </w:r>
          </w:p>
        </w:tc>
        <w:tc>
          <w:tcPr>
            <w:tcW w:w="1550" w:type="dxa"/>
          </w:tcPr>
          <w:p w14:paraId="615CA654" w14:textId="33A6E4F0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Read Past Completed Review Records</w:t>
            </w:r>
          </w:p>
        </w:tc>
        <w:tc>
          <w:tcPr>
            <w:tcW w:w="1587" w:type="dxa"/>
          </w:tcPr>
          <w:p w14:paraId="3A65C2A0" w14:textId="5854843E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authenticated and completed review record exists</w:t>
            </w:r>
          </w:p>
        </w:tc>
        <w:tc>
          <w:tcPr>
            <w:tcW w:w="2430" w:type="dxa"/>
          </w:tcPr>
          <w:p w14:paraId="74BB0E79" w14:textId="77777777" w:rsidR="00C71095" w:rsidRPr="00C71095" w:rsidRDefault="00C71095" w:rsidP="00C71095">
            <w:pPr>
              <w:pStyle w:val="NormalWeb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Request review records.</w:t>
            </w:r>
          </w:p>
          <w:p w14:paraId="47272E92" w14:textId="01F8464A" w:rsidR="00C71095" w:rsidRPr="00C71095" w:rsidRDefault="00C71095" w:rsidP="00C71095">
            <w:pPr>
              <w:pStyle w:val="NormalWeb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 xml:space="preserve"> Authorization check</w:t>
            </w:r>
          </w:p>
          <w:p w14:paraId="7246724E" w14:textId="77777777" w:rsidR="00C71095" w:rsidRPr="00C71095" w:rsidRDefault="00C71095" w:rsidP="00C71095">
            <w:pPr>
              <w:pStyle w:val="NormalWeb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HR Database delivers records to user.</w:t>
            </w:r>
          </w:p>
          <w:p w14:paraId="6CE8535B" w14:textId="23724825" w:rsidR="00C71095" w:rsidRPr="00C71095" w:rsidRDefault="00C71095" w:rsidP="00C71095">
            <w:pPr>
              <w:pStyle w:val="NormalWeb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C71095">
              <w:rPr>
                <w:rFonts w:asciiTheme="minorHAnsi" w:hAnsiTheme="minorHAnsi" w:cstheme="minorHAnsi"/>
              </w:rPr>
              <w:t>User finishes with access to the records.</w:t>
            </w:r>
          </w:p>
        </w:tc>
        <w:tc>
          <w:tcPr>
            <w:tcW w:w="1620" w:type="dxa"/>
          </w:tcPr>
          <w:p w14:paraId="27D2C518" w14:textId="031A285E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User is able to read past completed record.</w:t>
            </w:r>
          </w:p>
        </w:tc>
        <w:tc>
          <w:tcPr>
            <w:tcW w:w="1103" w:type="dxa"/>
          </w:tcPr>
          <w:p w14:paraId="5BDFE715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14:paraId="37B107C4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</w:tr>
      <w:tr w:rsidR="00C71095" w:rsidRPr="00C71095" w14:paraId="0B10533B" w14:textId="77777777" w:rsidTr="00EC7A1E">
        <w:trPr>
          <w:trHeight w:val="419"/>
        </w:trPr>
        <w:tc>
          <w:tcPr>
            <w:tcW w:w="850" w:type="dxa"/>
          </w:tcPr>
          <w:p w14:paraId="33112170" w14:textId="47A4EA5B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11</w:t>
            </w:r>
          </w:p>
        </w:tc>
        <w:tc>
          <w:tcPr>
            <w:tcW w:w="1550" w:type="dxa"/>
          </w:tcPr>
          <w:p w14:paraId="333CA2D3" w14:textId="191D4A0F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Perform Review</w:t>
            </w:r>
          </w:p>
        </w:tc>
        <w:tc>
          <w:tcPr>
            <w:tcW w:w="1587" w:type="dxa"/>
          </w:tcPr>
          <w:p w14:paraId="383F4A06" w14:textId="4EF52D93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Date is within 2 weeks of the reviewee’s employment date</w:t>
            </w:r>
          </w:p>
        </w:tc>
        <w:tc>
          <w:tcPr>
            <w:tcW w:w="2430" w:type="dxa"/>
          </w:tcPr>
          <w:p w14:paraId="3C659B2D" w14:textId="77777777" w:rsidR="00C71095" w:rsidRPr="00C71095" w:rsidRDefault="00C71095" w:rsidP="00C71095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Reviewers and Employee meet to perform annual performance review for the employee.</w:t>
            </w:r>
          </w:p>
          <w:p w14:paraId="20FEE218" w14:textId="2CAD25C7" w:rsidR="00C71095" w:rsidRPr="00C71095" w:rsidRDefault="00C71095" w:rsidP="00C71095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 Read past completed review records.</w:t>
            </w:r>
          </w:p>
          <w:p w14:paraId="6D3476E7" w14:textId="098F132C" w:rsidR="00C71095" w:rsidRPr="00C71095" w:rsidRDefault="00C71095" w:rsidP="00C71095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 Amend review record</w:t>
            </w:r>
          </w:p>
          <w:p w14:paraId="10C26100" w14:textId="0C0FF1D4" w:rsidR="00C71095" w:rsidRPr="00C71095" w:rsidRDefault="00C71095" w:rsidP="00C71095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HR Employee is informed of the completed review.</w:t>
            </w:r>
          </w:p>
          <w:p w14:paraId="6F07AC0E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1620" w:type="dxa"/>
          </w:tcPr>
          <w:p w14:paraId="14609A29" w14:textId="7A7317C9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Review is completed and added to database. </w:t>
            </w:r>
          </w:p>
        </w:tc>
        <w:tc>
          <w:tcPr>
            <w:tcW w:w="1103" w:type="dxa"/>
          </w:tcPr>
          <w:p w14:paraId="5906E126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14:paraId="77F848DE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</w:tr>
      <w:tr w:rsidR="00C71095" w:rsidRPr="00C71095" w14:paraId="2E82142F" w14:textId="77777777" w:rsidTr="00EC7A1E">
        <w:trPr>
          <w:trHeight w:val="419"/>
        </w:trPr>
        <w:tc>
          <w:tcPr>
            <w:tcW w:w="850" w:type="dxa"/>
          </w:tcPr>
          <w:p w14:paraId="68095ED3" w14:textId="5AAC52C5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lastRenderedPageBreak/>
              <w:t>12</w:t>
            </w:r>
          </w:p>
        </w:tc>
        <w:tc>
          <w:tcPr>
            <w:tcW w:w="1550" w:type="dxa"/>
          </w:tcPr>
          <w:p w14:paraId="4A87B6B1" w14:textId="61601986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Allocate Reviewer</w:t>
            </w:r>
          </w:p>
        </w:tc>
        <w:tc>
          <w:tcPr>
            <w:tcW w:w="1587" w:type="dxa"/>
          </w:tcPr>
          <w:p w14:paraId="53788FAC" w14:textId="4A5A40AE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>HR Employee is authenticated</w:t>
            </w:r>
          </w:p>
        </w:tc>
        <w:tc>
          <w:tcPr>
            <w:tcW w:w="2430" w:type="dxa"/>
          </w:tcPr>
          <w:p w14:paraId="55102311" w14:textId="57E51EF2" w:rsidR="00C71095" w:rsidRPr="00C71095" w:rsidRDefault="00C71095" w:rsidP="00C71095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HR Employee requests access to HR Database to record reviewer details.</w:t>
            </w:r>
          </w:p>
          <w:p w14:paraId="671E18D1" w14:textId="50F28C33" w:rsidR="00C71095" w:rsidRPr="00C71095" w:rsidRDefault="00C71095" w:rsidP="00C71095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Authorisation check.</w:t>
            </w:r>
          </w:p>
          <w:p w14:paraId="08AAFB5F" w14:textId="77777777" w:rsidR="00C71095" w:rsidRPr="00C71095" w:rsidRDefault="00C71095" w:rsidP="00C71095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Immediate Manager/Director of employee assigned to be a reviewer.</w:t>
            </w:r>
          </w:p>
          <w:p w14:paraId="7DBCC568" w14:textId="77777777" w:rsidR="00C71095" w:rsidRPr="00C71095" w:rsidRDefault="00C71095" w:rsidP="00C71095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HR Employee records details of 2nd Reviewer.</w:t>
            </w:r>
          </w:p>
          <w:p w14:paraId="532C9E7D" w14:textId="4DEE33DF" w:rsidR="00C71095" w:rsidRPr="00C71095" w:rsidRDefault="00C71095" w:rsidP="00C71095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C71095">
              <w:rPr>
                <w:rFonts w:cstheme="minorHAnsi"/>
              </w:rPr>
              <w:t>HR Employee informs Employee and Manager/Director reviewers of the review details.</w:t>
            </w:r>
          </w:p>
        </w:tc>
        <w:tc>
          <w:tcPr>
            <w:tcW w:w="1620" w:type="dxa"/>
          </w:tcPr>
          <w:p w14:paraId="71C8F58D" w14:textId="3D8F90B5" w:rsidR="00C71095" w:rsidRPr="00C71095" w:rsidRDefault="00C71095" w:rsidP="00C71095">
            <w:pPr>
              <w:rPr>
                <w:rFonts w:cstheme="minorHAnsi"/>
              </w:rPr>
            </w:pPr>
            <w:r w:rsidRPr="00C71095">
              <w:rPr>
                <w:rFonts w:cstheme="minorHAnsi"/>
              </w:rPr>
              <w:t xml:space="preserve">A reviewer is added to carry out the </w:t>
            </w:r>
            <w:r w:rsidR="004D1936" w:rsidRPr="00C71095">
              <w:rPr>
                <w:rFonts w:cstheme="minorHAnsi"/>
              </w:rPr>
              <w:t xml:space="preserve">review. </w:t>
            </w:r>
            <w:r w:rsidR="004D1936" w:rsidRPr="00C71095">
              <w:rPr>
                <w:rFonts w:cstheme="minorHAnsi"/>
              </w:rPr>
              <w:softHyphen/>
            </w:r>
          </w:p>
        </w:tc>
        <w:tc>
          <w:tcPr>
            <w:tcW w:w="1103" w:type="dxa"/>
          </w:tcPr>
          <w:p w14:paraId="458121C0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  <w:tc>
          <w:tcPr>
            <w:tcW w:w="839" w:type="dxa"/>
          </w:tcPr>
          <w:p w14:paraId="05F8A296" w14:textId="77777777" w:rsidR="00C71095" w:rsidRPr="00C71095" w:rsidRDefault="00C71095" w:rsidP="00C71095">
            <w:pPr>
              <w:rPr>
                <w:rFonts w:cstheme="minorHAnsi"/>
              </w:rPr>
            </w:pPr>
          </w:p>
        </w:tc>
      </w:tr>
    </w:tbl>
    <w:p w14:paraId="07EBF836" w14:textId="06021CB1" w:rsidR="005C509B" w:rsidRPr="00C71095" w:rsidRDefault="005C509B">
      <w:pPr>
        <w:rPr>
          <w:rFonts w:cstheme="minorHAnsi"/>
        </w:rPr>
      </w:pPr>
    </w:p>
    <w:p w14:paraId="1A13554C" w14:textId="72BBF16A" w:rsidR="009B2F61" w:rsidRPr="00C71095" w:rsidRDefault="009B2F61">
      <w:pPr>
        <w:rPr>
          <w:rFonts w:cstheme="minorHAnsi"/>
        </w:rPr>
      </w:pPr>
    </w:p>
    <w:p w14:paraId="2F29612D" w14:textId="4E0434C8" w:rsidR="009B2F61" w:rsidRDefault="009B2F61">
      <w:pPr>
        <w:rPr>
          <w:rFonts w:cstheme="minorHAnsi"/>
          <w:b/>
          <w:bCs/>
          <w:sz w:val="32"/>
          <w:szCs w:val="32"/>
        </w:rPr>
      </w:pPr>
      <w:r w:rsidRPr="00A868D6">
        <w:rPr>
          <w:rFonts w:cstheme="minorHAnsi"/>
          <w:b/>
          <w:bCs/>
          <w:sz w:val="32"/>
          <w:szCs w:val="32"/>
        </w:rPr>
        <w:t xml:space="preserve">White </w:t>
      </w:r>
      <w:r w:rsidR="00A868D6">
        <w:rPr>
          <w:rFonts w:cstheme="minorHAnsi"/>
          <w:b/>
          <w:bCs/>
          <w:sz w:val="32"/>
          <w:szCs w:val="32"/>
        </w:rPr>
        <w:t>B</w:t>
      </w:r>
      <w:r w:rsidRPr="00A868D6">
        <w:rPr>
          <w:rFonts w:cstheme="minorHAnsi"/>
          <w:b/>
          <w:bCs/>
          <w:sz w:val="32"/>
          <w:szCs w:val="32"/>
        </w:rPr>
        <w:t>ox</w:t>
      </w:r>
      <w:r w:rsidR="00A868D6">
        <w:rPr>
          <w:rFonts w:cstheme="minorHAnsi"/>
          <w:b/>
          <w:bCs/>
          <w:sz w:val="32"/>
          <w:szCs w:val="32"/>
        </w:rPr>
        <w:t xml:space="preserve"> T</w:t>
      </w:r>
      <w:r w:rsidRPr="00A868D6">
        <w:rPr>
          <w:rFonts w:cstheme="minorHAnsi"/>
          <w:b/>
          <w:bCs/>
          <w:sz w:val="32"/>
          <w:szCs w:val="32"/>
        </w:rPr>
        <w:t>esting</w:t>
      </w:r>
    </w:p>
    <w:p w14:paraId="1269A99C" w14:textId="77777777" w:rsidR="00A868D6" w:rsidRPr="00A868D6" w:rsidRDefault="00A868D6">
      <w:pPr>
        <w:rPr>
          <w:rFonts w:cstheme="minorHAnsi"/>
        </w:rPr>
      </w:pPr>
    </w:p>
    <w:p w14:paraId="7B0A8E06" w14:textId="0F696EB5" w:rsidR="004D1936" w:rsidRPr="004D1936" w:rsidRDefault="004D1936">
      <w:pPr>
        <w:rPr>
          <w:rFonts w:cstheme="minorHAnsi"/>
        </w:rPr>
      </w:pPr>
      <w:r w:rsidRPr="004D1936">
        <w:rPr>
          <w:rFonts w:cstheme="minorHAnsi"/>
        </w:rPr>
        <w:t>Whitebox testing will be pursued when the first stage of the development process commences.</w:t>
      </w:r>
    </w:p>
    <w:p w14:paraId="1622CCBF" w14:textId="501581AB" w:rsidR="009B2F61" w:rsidRPr="00C71095" w:rsidRDefault="009B2F61">
      <w:pPr>
        <w:rPr>
          <w:rFonts w:cstheme="minorHAnsi"/>
        </w:rPr>
      </w:pPr>
    </w:p>
    <w:tbl>
      <w:tblPr>
        <w:tblStyle w:val="TableGrid"/>
        <w:tblW w:w="9849" w:type="dxa"/>
        <w:tblLook w:val="04A0" w:firstRow="1" w:lastRow="0" w:firstColumn="1" w:lastColumn="0" w:noHBand="0" w:noVBand="1"/>
      </w:tblPr>
      <w:tblGrid>
        <w:gridCol w:w="1132"/>
        <w:gridCol w:w="1683"/>
        <w:gridCol w:w="1451"/>
        <w:gridCol w:w="1363"/>
        <w:gridCol w:w="1533"/>
        <w:gridCol w:w="1502"/>
        <w:gridCol w:w="1185"/>
      </w:tblGrid>
      <w:tr w:rsidR="009B2F61" w:rsidRPr="00C71095" w14:paraId="772AF7A0" w14:textId="77777777" w:rsidTr="008402AD">
        <w:trPr>
          <w:trHeight w:val="891"/>
        </w:trPr>
        <w:tc>
          <w:tcPr>
            <w:tcW w:w="1132" w:type="dxa"/>
          </w:tcPr>
          <w:p w14:paraId="6CCD3702" w14:textId="77777777" w:rsidR="009B2F61" w:rsidRPr="00C71095" w:rsidRDefault="009B2F61" w:rsidP="008402AD">
            <w:pPr>
              <w:rPr>
                <w:rFonts w:cstheme="minorHAnsi"/>
                <w:b/>
                <w:bCs/>
              </w:rPr>
            </w:pPr>
            <w:proofErr w:type="spellStart"/>
            <w:r w:rsidRPr="00C71095">
              <w:rPr>
                <w:rFonts w:cstheme="minorHAnsi"/>
                <w:b/>
                <w:bCs/>
              </w:rPr>
              <w:t>TestID</w:t>
            </w:r>
            <w:proofErr w:type="spellEnd"/>
          </w:p>
        </w:tc>
        <w:tc>
          <w:tcPr>
            <w:tcW w:w="1683" w:type="dxa"/>
          </w:tcPr>
          <w:p w14:paraId="17C42BE9" w14:textId="77777777" w:rsidR="009B2F61" w:rsidRPr="00C71095" w:rsidRDefault="009B2F61" w:rsidP="008402AD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Test objective</w:t>
            </w:r>
          </w:p>
        </w:tc>
        <w:tc>
          <w:tcPr>
            <w:tcW w:w="1451" w:type="dxa"/>
          </w:tcPr>
          <w:p w14:paraId="5BD53793" w14:textId="77777777" w:rsidR="009B2F61" w:rsidRPr="00C71095" w:rsidRDefault="009B2F61" w:rsidP="008402AD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Pre-condition</w:t>
            </w:r>
          </w:p>
        </w:tc>
        <w:tc>
          <w:tcPr>
            <w:tcW w:w="1363" w:type="dxa"/>
          </w:tcPr>
          <w:p w14:paraId="1DC1E982" w14:textId="77777777" w:rsidR="009B2F61" w:rsidRPr="00C71095" w:rsidRDefault="009B2F61" w:rsidP="008402AD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Steps</w:t>
            </w:r>
          </w:p>
        </w:tc>
        <w:tc>
          <w:tcPr>
            <w:tcW w:w="1533" w:type="dxa"/>
          </w:tcPr>
          <w:p w14:paraId="3327D14E" w14:textId="77777777" w:rsidR="009B2F61" w:rsidRPr="00C71095" w:rsidRDefault="009B2F61" w:rsidP="008402AD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Expected outcome</w:t>
            </w:r>
          </w:p>
        </w:tc>
        <w:tc>
          <w:tcPr>
            <w:tcW w:w="1502" w:type="dxa"/>
          </w:tcPr>
          <w:p w14:paraId="19957634" w14:textId="77777777" w:rsidR="009B2F61" w:rsidRPr="00C71095" w:rsidRDefault="009B2F61" w:rsidP="008402AD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Actual outcome</w:t>
            </w:r>
          </w:p>
        </w:tc>
        <w:tc>
          <w:tcPr>
            <w:tcW w:w="1185" w:type="dxa"/>
          </w:tcPr>
          <w:p w14:paraId="15E46CB4" w14:textId="77777777" w:rsidR="009B2F61" w:rsidRPr="00C71095" w:rsidRDefault="009B2F61" w:rsidP="008402AD">
            <w:pPr>
              <w:rPr>
                <w:rFonts w:cstheme="minorHAnsi"/>
                <w:b/>
                <w:bCs/>
              </w:rPr>
            </w:pPr>
            <w:r w:rsidRPr="00C71095">
              <w:rPr>
                <w:rFonts w:cstheme="minorHAnsi"/>
                <w:b/>
                <w:bCs/>
              </w:rPr>
              <w:t>Status</w:t>
            </w:r>
          </w:p>
        </w:tc>
      </w:tr>
      <w:tr w:rsidR="009B2F61" w:rsidRPr="00C71095" w14:paraId="26421E5F" w14:textId="77777777" w:rsidTr="008402AD">
        <w:trPr>
          <w:trHeight w:val="444"/>
        </w:trPr>
        <w:tc>
          <w:tcPr>
            <w:tcW w:w="1132" w:type="dxa"/>
          </w:tcPr>
          <w:p w14:paraId="466AA4D8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683" w:type="dxa"/>
          </w:tcPr>
          <w:p w14:paraId="0442C5B8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451" w:type="dxa"/>
          </w:tcPr>
          <w:p w14:paraId="10A7CFC1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363" w:type="dxa"/>
          </w:tcPr>
          <w:p w14:paraId="10D9E387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533" w:type="dxa"/>
          </w:tcPr>
          <w:p w14:paraId="11FA5F4E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502" w:type="dxa"/>
          </w:tcPr>
          <w:p w14:paraId="4D26DBB9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185" w:type="dxa"/>
          </w:tcPr>
          <w:p w14:paraId="66C81E5F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</w:tr>
      <w:tr w:rsidR="009B2F61" w:rsidRPr="00C71095" w14:paraId="0080083F" w14:textId="77777777" w:rsidTr="008402AD">
        <w:trPr>
          <w:trHeight w:val="444"/>
        </w:trPr>
        <w:tc>
          <w:tcPr>
            <w:tcW w:w="1132" w:type="dxa"/>
          </w:tcPr>
          <w:p w14:paraId="5193DFA7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683" w:type="dxa"/>
          </w:tcPr>
          <w:p w14:paraId="30F7EBE6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451" w:type="dxa"/>
          </w:tcPr>
          <w:p w14:paraId="3221B56A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363" w:type="dxa"/>
          </w:tcPr>
          <w:p w14:paraId="52397BB3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533" w:type="dxa"/>
          </w:tcPr>
          <w:p w14:paraId="024B53DA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502" w:type="dxa"/>
          </w:tcPr>
          <w:p w14:paraId="1EDC9329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185" w:type="dxa"/>
          </w:tcPr>
          <w:p w14:paraId="0F0651E2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</w:tr>
      <w:tr w:rsidR="009B2F61" w:rsidRPr="00C71095" w14:paraId="36B8881C" w14:textId="77777777" w:rsidTr="008402AD">
        <w:trPr>
          <w:trHeight w:val="444"/>
        </w:trPr>
        <w:tc>
          <w:tcPr>
            <w:tcW w:w="1132" w:type="dxa"/>
          </w:tcPr>
          <w:p w14:paraId="4AC914C1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683" w:type="dxa"/>
          </w:tcPr>
          <w:p w14:paraId="1F2E0EFA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451" w:type="dxa"/>
          </w:tcPr>
          <w:p w14:paraId="45014A1D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363" w:type="dxa"/>
          </w:tcPr>
          <w:p w14:paraId="5D850457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533" w:type="dxa"/>
          </w:tcPr>
          <w:p w14:paraId="53045439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502" w:type="dxa"/>
          </w:tcPr>
          <w:p w14:paraId="681FE7A5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185" w:type="dxa"/>
          </w:tcPr>
          <w:p w14:paraId="2B069616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</w:tr>
      <w:tr w:rsidR="009B2F61" w:rsidRPr="00C71095" w14:paraId="2C2E6456" w14:textId="77777777" w:rsidTr="008402AD">
        <w:trPr>
          <w:trHeight w:val="444"/>
        </w:trPr>
        <w:tc>
          <w:tcPr>
            <w:tcW w:w="1132" w:type="dxa"/>
          </w:tcPr>
          <w:p w14:paraId="604A63E6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683" w:type="dxa"/>
          </w:tcPr>
          <w:p w14:paraId="20E76492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451" w:type="dxa"/>
          </w:tcPr>
          <w:p w14:paraId="6809EBBC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363" w:type="dxa"/>
          </w:tcPr>
          <w:p w14:paraId="5FA57C10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533" w:type="dxa"/>
          </w:tcPr>
          <w:p w14:paraId="6A9559D0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502" w:type="dxa"/>
          </w:tcPr>
          <w:p w14:paraId="7EA35EE5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185" w:type="dxa"/>
          </w:tcPr>
          <w:p w14:paraId="5C7C6B54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</w:tr>
      <w:tr w:rsidR="009B2F61" w:rsidRPr="00C71095" w14:paraId="0B5DD797" w14:textId="77777777" w:rsidTr="008402AD">
        <w:trPr>
          <w:trHeight w:val="419"/>
        </w:trPr>
        <w:tc>
          <w:tcPr>
            <w:tcW w:w="1132" w:type="dxa"/>
          </w:tcPr>
          <w:p w14:paraId="0ACC0386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683" w:type="dxa"/>
          </w:tcPr>
          <w:p w14:paraId="4FAFDBB5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451" w:type="dxa"/>
          </w:tcPr>
          <w:p w14:paraId="288C9927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363" w:type="dxa"/>
          </w:tcPr>
          <w:p w14:paraId="34DC4450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533" w:type="dxa"/>
          </w:tcPr>
          <w:p w14:paraId="01356E0F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502" w:type="dxa"/>
          </w:tcPr>
          <w:p w14:paraId="79CBE361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  <w:tc>
          <w:tcPr>
            <w:tcW w:w="1185" w:type="dxa"/>
          </w:tcPr>
          <w:p w14:paraId="1DDEE758" w14:textId="77777777" w:rsidR="009B2F61" w:rsidRPr="00C71095" w:rsidRDefault="009B2F61" w:rsidP="008402AD">
            <w:pPr>
              <w:rPr>
                <w:rFonts w:cstheme="minorHAnsi"/>
              </w:rPr>
            </w:pPr>
          </w:p>
        </w:tc>
      </w:tr>
    </w:tbl>
    <w:p w14:paraId="641C657F" w14:textId="77777777" w:rsidR="009B2F61" w:rsidRDefault="009B2F61"/>
    <w:sectPr w:rsidR="009B2F61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64F17"/>
    <w:multiLevelType w:val="hybridMultilevel"/>
    <w:tmpl w:val="1B68E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A10916"/>
    <w:multiLevelType w:val="hybridMultilevel"/>
    <w:tmpl w:val="8CA627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26FFB"/>
    <w:multiLevelType w:val="hybridMultilevel"/>
    <w:tmpl w:val="7F7C35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57727"/>
    <w:multiLevelType w:val="hybridMultilevel"/>
    <w:tmpl w:val="E20EDC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634B2"/>
    <w:multiLevelType w:val="hybridMultilevel"/>
    <w:tmpl w:val="F5988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1D2A49"/>
    <w:multiLevelType w:val="hybridMultilevel"/>
    <w:tmpl w:val="0234D08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016676"/>
    <w:multiLevelType w:val="hybridMultilevel"/>
    <w:tmpl w:val="01D82E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B74C5"/>
    <w:multiLevelType w:val="hybridMultilevel"/>
    <w:tmpl w:val="81E231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176D43"/>
    <w:multiLevelType w:val="hybridMultilevel"/>
    <w:tmpl w:val="FF1446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182E7B"/>
    <w:multiLevelType w:val="hybridMultilevel"/>
    <w:tmpl w:val="1B68E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DA4A0A"/>
    <w:multiLevelType w:val="hybridMultilevel"/>
    <w:tmpl w:val="306276B6"/>
    <w:lvl w:ilvl="0" w:tplc="AFFA9E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72CA8"/>
    <w:multiLevelType w:val="hybridMultilevel"/>
    <w:tmpl w:val="FF1446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5A6FEA"/>
    <w:multiLevelType w:val="hybridMultilevel"/>
    <w:tmpl w:val="4B6027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34C64"/>
    <w:multiLevelType w:val="hybridMultilevel"/>
    <w:tmpl w:val="C3BA48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CF511F"/>
    <w:multiLevelType w:val="hybridMultilevel"/>
    <w:tmpl w:val="CEB0AB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2D4BB6"/>
    <w:multiLevelType w:val="hybridMultilevel"/>
    <w:tmpl w:val="C85CF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97676A"/>
    <w:multiLevelType w:val="hybridMultilevel"/>
    <w:tmpl w:val="19A667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957EA"/>
    <w:multiLevelType w:val="hybridMultilevel"/>
    <w:tmpl w:val="81E231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9372EB7"/>
    <w:multiLevelType w:val="hybridMultilevel"/>
    <w:tmpl w:val="81E231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9394DD9"/>
    <w:multiLevelType w:val="hybridMultilevel"/>
    <w:tmpl w:val="1B68E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6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0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7"/>
  </w:num>
  <w:num w:numId="9">
    <w:abstractNumId w:val="3"/>
  </w:num>
  <w:num w:numId="10">
    <w:abstractNumId w:val="8"/>
  </w:num>
  <w:num w:numId="11">
    <w:abstractNumId w:val="0"/>
  </w:num>
  <w:num w:numId="12">
    <w:abstractNumId w:val="11"/>
  </w:num>
  <w:num w:numId="13">
    <w:abstractNumId w:val="7"/>
  </w:num>
  <w:num w:numId="14">
    <w:abstractNumId w:val="15"/>
  </w:num>
  <w:num w:numId="15">
    <w:abstractNumId w:val="18"/>
  </w:num>
  <w:num w:numId="16">
    <w:abstractNumId w:val="14"/>
  </w:num>
  <w:num w:numId="17">
    <w:abstractNumId w:val="19"/>
  </w:num>
  <w:num w:numId="18">
    <w:abstractNumId w:val="12"/>
  </w:num>
  <w:num w:numId="19">
    <w:abstractNumId w:val="6"/>
  </w:num>
  <w:num w:numId="20">
    <w:abstractNumId w:val="2"/>
  </w:num>
  <w:num w:numId="21">
    <w:abstractNumId w:val="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85"/>
    <w:rsid w:val="00076713"/>
    <w:rsid w:val="000A1CDE"/>
    <w:rsid w:val="00193049"/>
    <w:rsid w:val="004D1936"/>
    <w:rsid w:val="00573F61"/>
    <w:rsid w:val="005C509B"/>
    <w:rsid w:val="00672074"/>
    <w:rsid w:val="006A3C37"/>
    <w:rsid w:val="007224EB"/>
    <w:rsid w:val="0073434E"/>
    <w:rsid w:val="0095025D"/>
    <w:rsid w:val="009B2F61"/>
    <w:rsid w:val="009C3AC0"/>
    <w:rsid w:val="009E05E0"/>
    <w:rsid w:val="00A100FC"/>
    <w:rsid w:val="00A868D6"/>
    <w:rsid w:val="00AF2AEF"/>
    <w:rsid w:val="00B838EF"/>
    <w:rsid w:val="00C71095"/>
    <w:rsid w:val="00E11885"/>
    <w:rsid w:val="00EC7A1E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4E76"/>
  <w15:chartTrackingRefBased/>
  <w15:docId w15:val="{2E6FCA3C-FA48-0D4E-B6EA-5494E8DB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50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10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C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3C37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7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2DFD954A.dotm</Template>
  <TotalTime>0</TotalTime>
  <Pages>4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T.Gvadzabia</cp:lastModifiedBy>
  <cp:revision>4</cp:revision>
  <dcterms:created xsi:type="dcterms:W3CDTF">2020-02-03T05:33:00Z</dcterms:created>
  <dcterms:modified xsi:type="dcterms:W3CDTF">2020-02-03T08:08:00Z</dcterms:modified>
</cp:coreProperties>
</file>