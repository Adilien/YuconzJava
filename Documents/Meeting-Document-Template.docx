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E2BE7" w14:textId="77777777" w:rsidR="00665161" w:rsidRDefault="00665161" w:rsidP="007E3B16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20AE12D5" w14:textId="77777777" w:rsidR="00665161" w:rsidRDefault="00665161" w:rsidP="007E3B16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00C85086" w14:textId="21A70D18" w:rsidR="007E3B16" w:rsidRPr="007E3B16" w:rsidRDefault="007E3B16" w:rsidP="007E3B16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x   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74B33E2" wp14:editId="53D8FC51">
            <wp:simplePos x="5629275" y="914400"/>
            <wp:positionH relativeFrom="margin">
              <wp:align>right</wp:align>
            </wp:positionH>
            <wp:positionV relativeFrom="margin">
              <wp:align>top</wp:align>
            </wp:positionV>
            <wp:extent cx="8445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5E1C0" w14:textId="77777777" w:rsidR="007E3B16" w:rsidRPr="00665161" w:rsidRDefault="007E3B16" w:rsidP="007E3B16">
      <w:pPr>
        <w:rPr>
          <w:rFonts w:eastAsia="Times New Roman" w:cstheme="minorHAnsi"/>
          <w:bCs/>
          <w:color w:val="000000"/>
          <w:lang w:eastAsia="en-GB"/>
        </w:rPr>
      </w:pPr>
    </w:p>
    <w:p w14:paraId="057237A8" w14:textId="77777777" w:rsidR="007E3B16" w:rsidRPr="00665161" w:rsidRDefault="007E3B16" w:rsidP="007E3B16">
      <w:pPr>
        <w:rPr>
          <w:rFonts w:eastAsia="Times New Roman" w:cstheme="minorHAnsi"/>
          <w:bCs/>
          <w:color w:val="000000"/>
          <w:lang w:eastAsia="en-GB"/>
        </w:rPr>
      </w:pPr>
    </w:p>
    <w:p w14:paraId="09CDC9CA" w14:textId="77777777" w:rsidR="007E3B16" w:rsidRPr="00665161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665161">
        <w:rPr>
          <w:rFonts w:eastAsia="Times New Roman" w:cstheme="minorHAnsi"/>
          <w:b/>
          <w:bCs/>
          <w:color w:val="000000"/>
          <w:lang w:eastAsia="en-GB"/>
        </w:rPr>
        <w:t>Name of company:</w:t>
      </w:r>
      <w:r w:rsidRPr="00665161">
        <w:rPr>
          <w:rFonts w:eastAsia="Times New Roman" w:cstheme="minorHAnsi"/>
          <w:color w:val="000000"/>
          <w:lang w:eastAsia="en-GB"/>
        </w:rPr>
        <w:t xml:space="preserve"> KentSoft</w:t>
      </w:r>
    </w:p>
    <w:p w14:paraId="36C30A7C" w14:textId="65DE6954" w:rsidR="007E3B16" w:rsidRPr="00665161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665161">
        <w:rPr>
          <w:rFonts w:eastAsia="Times New Roman" w:cstheme="minorHAnsi"/>
          <w:b/>
          <w:bCs/>
          <w:color w:val="000000"/>
          <w:lang w:eastAsia="en-GB"/>
        </w:rPr>
        <w:t>Meeting location:</w:t>
      </w:r>
      <w:r w:rsidRPr="00665161">
        <w:rPr>
          <w:rFonts w:eastAsia="Times New Roman" w:cstheme="minorHAnsi"/>
          <w:color w:val="000000"/>
          <w:lang w:eastAsia="en-GB"/>
        </w:rPr>
        <w:t xml:space="preserve"> x </w:t>
      </w:r>
      <w:bookmarkStart w:id="0" w:name="_GoBack"/>
      <w:bookmarkEnd w:id="0"/>
    </w:p>
    <w:p w14:paraId="73760CCD" w14:textId="419EC467" w:rsidR="007E3B16" w:rsidRPr="00665161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665161">
        <w:rPr>
          <w:rFonts w:eastAsia="Times New Roman" w:cstheme="minorHAnsi"/>
          <w:b/>
          <w:bCs/>
          <w:color w:val="000000"/>
          <w:lang w:eastAsia="en-GB"/>
        </w:rPr>
        <w:t>Meeting date:</w:t>
      </w:r>
      <w:r w:rsidRPr="00665161">
        <w:rPr>
          <w:rFonts w:eastAsia="Times New Roman" w:cstheme="minorHAnsi"/>
          <w:color w:val="000000"/>
          <w:lang w:eastAsia="en-GB"/>
        </w:rPr>
        <w:t xml:space="preserve"> x</w:t>
      </w:r>
    </w:p>
    <w:p w14:paraId="12D5FD3A" w14:textId="35D52AB8" w:rsidR="007E3B16" w:rsidRPr="00665161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665161">
        <w:rPr>
          <w:rFonts w:eastAsia="Times New Roman" w:cstheme="minorHAnsi"/>
          <w:b/>
          <w:bCs/>
          <w:color w:val="000000"/>
          <w:lang w:eastAsia="en-GB"/>
        </w:rPr>
        <w:t>Attendance</w:t>
      </w:r>
      <w:r w:rsidRPr="00665161">
        <w:rPr>
          <w:rFonts w:eastAsia="Times New Roman" w:cstheme="minorHAnsi"/>
          <w:color w:val="000000"/>
          <w:lang w:eastAsia="en-GB"/>
        </w:rPr>
        <w:t>: x</w:t>
      </w:r>
    </w:p>
    <w:p w14:paraId="36604B26" w14:textId="1D39398D" w:rsidR="007E3B16" w:rsidRPr="00665161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665161">
        <w:rPr>
          <w:rFonts w:eastAsia="Times New Roman" w:cstheme="minorHAnsi"/>
          <w:b/>
          <w:bCs/>
          <w:color w:val="000000"/>
          <w:lang w:eastAsia="en-GB"/>
        </w:rPr>
        <w:t>Extra info:</w:t>
      </w:r>
      <w:r w:rsidRPr="00665161">
        <w:rPr>
          <w:rFonts w:eastAsia="Times New Roman" w:cstheme="minorHAnsi"/>
          <w:color w:val="000000"/>
          <w:lang w:eastAsia="en-GB"/>
        </w:rPr>
        <w:t xml:space="preserve"> x</w:t>
      </w:r>
    </w:p>
    <w:p w14:paraId="272FC9AC" w14:textId="77777777" w:rsidR="007E3B16" w:rsidRPr="00665161" w:rsidRDefault="007E3B16" w:rsidP="007E3B16">
      <w:pPr>
        <w:spacing w:after="240"/>
        <w:rPr>
          <w:rFonts w:eastAsia="Times New Roman" w:cstheme="minorHAnsi"/>
          <w:color w:val="000000"/>
          <w:lang w:eastAsia="en-GB"/>
        </w:rPr>
      </w:pPr>
      <w:r w:rsidRPr="00665161">
        <w:rPr>
          <w:rFonts w:eastAsia="Times New Roman" w:cstheme="minorHAnsi"/>
          <w:color w:val="000000"/>
          <w:lang w:eastAsia="en-GB"/>
        </w:rPr>
        <w:br/>
      </w:r>
      <w:r w:rsidRPr="00665161">
        <w:rPr>
          <w:rFonts w:eastAsia="Times New Roman" w:cstheme="minorHAnsi"/>
          <w:color w:val="000000"/>
          <w:lang w:eastAsia="en-GB"/>
        </w:rPr>
        <w:br/>
      </w:r>
    </w:p>
    <w:p w14:paraId="6F588F4B" w14:textId="3E39C695" w:rsidR="007E3B16" w:rsidRPr="00665161" w:rsidRDefault="007E3B16" w:rsidP="007E3B16">
      <w:pPr>
        <w:rPr>
          <w:rFonts w:eastAsia="Times New Roman" w:cstheme="minorHAnsi"/>
          <w:b/>
          <w:bCs/>
          <w:color w:val="000000"/>
          <w:lang w:eastAsia="en-GB"/>
        </w:rPr>
      </w:pPr>
      <w:r w:rsidRPr="00665161">
        <w:rPr>
          <w:rFonts w:eastAsia="Times New Roman" w:cstheme="minorHAnsi"/>
          <w:b/>
          <w:bCs/>
          <w:color w:val="000000"/>
          <w:lang w:eastAsia="en-GB"/>
        </w:rPr>
        <w:t>Agenda:</w:t>
      </w:r>
    </w:p>
    <w:p w14:paraId="49840EA1" w14:textId="77777777" w:rsidR="007E3B16" w:rsidRPr="00665161" w:rsidRDefault="007E3B16" w:rsidP="007E3B16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</w:p>
    <w:p w14:paraId="6E58556C" w14:textId="77777777" w:rsidR="007E3B16" w:rsidRPr="00665161" w:rsidRDefault="007E3B16" w:rsidP="007E3B16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</w:p>
    <w:p w14:paraId="705002FF" w14:textId="06131B23" w:rsidR="007E3B16" w:rsidRPr="00665161" w:rsidRDefault="007E3B16" w:rsidP="007E3B16">
      <w:pPr>
        <w:rPr>
          <w:rFonts w:eastAsia="Times New Roman" w:cstheme="minorHAnsi"/>
          <w:color w:val="000000"/>
          <w:lang w:eastAsia="en-GB"/>
        </w:rPr>
      </w:pPr>
      <w:r w:rsidRPr="00665161">
        <w:rPr>
          <w:rFonts w:eastAsia="Times New Roman" w:cstheme="minorHAnsi"/>
          <w:color w:val="000000"/>
          <w:lang w:eastAsia="en-GB"/>
        </w:rPr>
        <w:br/>
      </w:r>
    </w:p>
    <w:p w14:paraId="337E18D9" w14:textId="0D10E815" w:rsidR="007E3B16" w:rsidRPr="00665161" w:rsidRDefault="007E3B16" w:rsidP="007E3B16">
      <w:pPr>
        <w:rPr>
          <w:rFonts w:eastAsia="Times New Roman" w:cstheme="minorHAnsi"/>
          <w:b/>
          <w:bCs/>
          <w:color w:val="000000"/>
          <w:lang w:eastAsia="en-GB"/>
        </w:rPr>
      </w:pPr>
      <w:r w:rsidRPr="00665161">
        <w:rPr>
          <w:rFonts w:eastAsia="Times New Roman" w:cstheme="minorHAnsi"/>
          <w:b/>
          <w:bCs/>
          <w:color w:val="000000"/>
          <w:lang w:eastAsia="en-GB"/>
        </w:rPr>
        <w:t>Discussion points:</w:t>
      </w:r>
    </w:p>
    <w:p w14:paraId="5CA426B9" w14:textId="77777777" w:rsidR="007E3B16" w:rsidRPr="00665161" w:rsidRDefault="007E3B16" w:rsidP="007E3B16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lang w:eastAsia="en-GB"/>
        </w:rPr>
      </w:pPr>
    </w:p>
    <w:p w14:paraId="41031294" w14:textId="77777777" w:rsidR="007E3B16" w:rsidRPr="00665161" w:rsidRDefault="007E3B16" w:rsidP="007E3B16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</w:p>
    <w:p w14:paraId="078C0631" w14:textId="77777777" w:rsidR="007E3B16" w:rsidRPr="00665161" w:rsidRDefault="007E3B16" w:rsidP="007E3B16">
      <w:pPr>
        <w:spacing w:after="240"/>
        <w:rPr>
          <w:rFonts w:eastAsia="Times New Roman" w:cstheme="minorHAnsi"/>
          <w:color w:val="000000"/>
          <w:lang w:eastAsia="en-GB"/>
        </w:rPr>
      </w:pPr>
      <w:r w:rsidRPr="00665161">
        <w:rPr>
          <w:rFonts w:eastAsia="Times New Roman" w:cstheme="minorHAnsi"/>
          <w:color w:val="000000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76"/>
        <w:gridCol w:w="1046"/>
        <w:gridCol w:w="1108"/>
        <w:gridCol w:w="1123"/>
      </w:tblGrid>
      <w:tr w:rsidR="007E3B16" w:rsidRPr="00665161" w14:paraId="4018EFF1" w14:textId="3C19CE3F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329C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  <w:r w:rsidRPr="00665161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055FA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  <w:r w:rsidRPr="00665161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F205A" w14:textId="5CD2FAD5" w:rsidR="007E3B16" w:rsidRPr="00665161" w:rsidRDefault="007E3B16" w:rsidP="008402AD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65161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37C3" w14:textId="20D15B0A" w:rsidR="007E3B16" w:rsidRPr="00665161" w:rsidRDefault="007E3B16" w:rsidP="008402AD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665161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Due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A18EF" w14:textId="3FCD4DDC" w:rsidR="007E3B16" w:rsidRPr="00665161" w:rsidRDefault="007E3B16" w:rsidP="008402AD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665161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7E3B16" w:rsidRPr="00665161" w14:paraId="263CAB13" w14:textId="2F6B5EB2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9C2D3" w14:textId="44846F4B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3DD10" w14:textId="676FCC80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4826F" w14:textId="2F227B74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BEFD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C8C49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665161" w14:paraId="3A7375E1" w14:textId="733E9A24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BCE13" w14:textId="51530E7D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5E09" w14:textId="2F49817F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3C6A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3C2B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C5E2D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665161" w14:paraId="43EC15DF" w14:textId="46A5AB01" w:rsidTr="007A079D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FFEB" w14:textId="5E48108D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C9A4" w14:textId="24F1CC38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76861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FE8EF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E2A37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665161" w14:paraId="122A709A" w14:textId="3AC66C8D" w:rsidTr="007A0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F489" w14:textId="7C222F39" w:rsidR="007E3B16" w:rsidRPr="00665161" w:rsidRDefault="007E3B16" w:rsidP="008402AD">
            <w:p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51485" w14:textId="59CDBF82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1099B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1E9BB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3EA1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7E3B16" w:rsidRPr="00665161" w14:paraId="612CBED4" w14:textId="3A52856C" w:rsidTr="007A079D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9000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7117C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B8D0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A9915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5F66" w14:textId="77777777" w:rsidR="007E3B16" w:rsidRPr="00665161" w:rsidRDefault="007E3B16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3423AA5B" w14:textId="23E45809" w:rsidR="007E3B16" w:rsidRPr="007E3B16" w:rsidRDefault="007E3B16" w:rsidP="007E3B16">
      <w:pPr>
        <w:rPr>
          <w:rFonts w:cstheme="minorHAnsi"/>
        </w:rPr>
      </w:pPr>
      <w:r w:rsidRPr="007E3B16">
        <w:rPr>
          <w:rFonts w:cstheme="minorHAnsi"/>
        </w:rPr>
        <w:br/>
      </w:r>
      <w:r w:rsidRPr="007E3B16">
        <w:rPr>
          <w:rFonts w:cstheme="minorHAnsi"/>
        </w:rPr>
        <w:br/>
      </w:r>
    </w:p>
    <w:p w14:paraId="77222B51" w14:textId="77777777" w:rsidR="00FB67EA" w:rsidRPr="007E3B16" w:rsidRDefault="00FB67EA">
      <w:pPr>
        <w:rPr>
          <w:rFonts w:cstheme="minorHAnsi"/>
        </w:rPr>
      </w:pPr>
    </w:p>
    <w:sectPr w:rsidR="00FB67EA" w:rsidRPr="007E3B1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B37DB" w14:textId="77777777" w:rsidR="00665161" w:rsidRDefault="00665161" w:rsidP="00665161">
      <w:r>
        <w:separator/>
      </w:r>
    </w:p>
  </w:endnote>
  <w:endnote w:type="continuationSeparator" w:id="0">
    <w:p w14:paraId="5353713B" w14:textId="77777777" w:rsidR="00665161" w:rsidRDefault="00665161" w:rsidP="00665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2A842" w14:textId="77777777" w:rsidR="00665161" w:rsidRDefault="00665161" w:rsidP="00665161">
      <w:r>
        <w:separator/>
      </w:r>
    </w:p>
  </w:footnote>
  <w:footnote w:type="continuationSeparator" w:id="0">
    <w:p w14:paraId="74C7C059" w14:textId="77777777" w:rsidR="00665161" w:rsidRDefault="00665161" w:rsidP="00665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10D3D"/>
    <w:multiLevelType w:val="hybridMultilevel"/>
    <w:tmpl w:val="395E4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03784"/>
    <w:multiLevelType w:val="hybridMultilevel"/>
    <w:tmpl w:val="40DC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16"/>
    <w:rsid w:val="00573F61"/>
    <w:rsid w:val="00665161"/>
    <w:rsid w:val="007E3B16"/>
    <w:rsid w:val="00BB3BEA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ADF4E"/>
  <w15:chartTrackingRefBased/>
  <w15:docId w15:val="{DF529FFC-714A-9947-AE4F-6E1565EE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B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3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61"/>
  </w:style>
  <w:style w:type="paragraph" w:styleId="Footer">
    <w:name w:val="footer"/>
    <w:basedOn w:val="Normal"/>
    <w:link w:val="FooterChar"/>
    <w:uiPriority w:val="99"/>
    <w:unhideWhenUsed/>
    <w:rsid w:val="006651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833C105F.dotm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T.Gvadzabia</cp:lastModifiedBy>
  <cp:revision>3</cp:revision>
  <dcterms:created xsi:type="dcterms:W3CDTF">2020-01-28T15:55:00Z</dcterms:created>
  <dcterms:modified xsi:type="dcterms:W3CDTF">2020-01-30T13:56:00Z</dcterms:modified>
</cp:coreProperties>
</file>