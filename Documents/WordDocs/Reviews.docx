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D029D" w14:textId="77777777" w:rsidR="006C5715" w:rsidRDefault="006C5715" w:rsidP="00810452">
      <w:pPr>
        <w:pStyle w:val="Title"/>
        <w:rPr>
          <w:rFonts w:asciiTheme="minorHAnsi" w:eastAsia="Times New Roman" w:hAnsiTheme="minorHAnsi" w:cstheme="minorHAnsi"/>
          <w:lang w:eastAsia="en-GB"/>
        </w:rPr>
      </w:pPr>
    </w:p>
    <w:p w14:paraId="12875EFE" w14:textId="77777777" w:rsidR="006C5715" w:rsidRDefault="006C5715" w:rsidP="00810452">
      <w:pPr>
        <w:pStyle w:val="Title"/>
        <w:rPr>
          <w:rFonts w:asciiTheme="minorHAnsi" w:eastAsia="Times New Roman" w:hAnsiTheme="minorHAnsi" w:cstheme="minorHAnsi"/>
          <w:lang w:eastAsia="en-GB"/>
        </w:rPr>
      </w:pPr>
    </w:p>
    <w:p w14:paraId="5A362519" w14:textId="79AA3A31" w:rsidR="00810452" w:rsidRPr="007E3B16" w:rsidRDefault="00604A0D" w:rsidP="00810452">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Reviews                           </w:t>
      </w:r>
      <w:r w:rsidR="00810452" w:rsidRPr="007E3B16">
        <w:rPr>
          <w:rFonts w:asciiTheme="minorHAnsi" w:eastAsia="Times New Roman" w:hAnsiTheme="minorHAnsi" w:cstheme="minorHAnsi"/>
          <w:lang w:eastAsia="en-GB"/>
        </w:rPr>
        <w:t xml:space="preserve">                       </w:t>
      </w:r>
      <w:r w:rsidR="00810452" w:rsidRPr="007E3B16">
        <w:rPr>
          <w:rFonts w:asciiTheme="minorHAnsi" w:eastAsia="Times New Roman" w:hAnsiTheme="minorHAnsi" w:cstheme="minorHAnsi"/>
          <w:noProof/>
          <w:lang w:eastAsia="en-GB"/>
        </w:rPr>
        <w:drawing>
          <wp:anchor distT="0" distB="0" distL="114300" distR="114300" simplePos="0" relativeHeight="251658240" behindDoc="0" locked="0" layoutInCell="1" allowOverlap="1" wp14:anchorId="6A3A0CB1" wp14:editId="0DBF83FB">
            <wp:simplePos x="5737860"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548EA9C4" w14:textId="62BCDF98" w:rsidR="007C1F37" w:rsidRPr="00F04FE2" w:rsidRDefault="007C1F37">
      <w:pPr>
        <w:rPr>
          <w:sz w:val="24"/>
          <w:szCs w:val="24"/>
        </w:rPr>
      </w:pPr>
    </w:p>
    <w:p w14:paraId="48FE3C4F" w14:textId="77777777" w:rsidR="006C5715" w:rsidRDefault="006C5715">
      <w:pPr>
        <w:rPr>
          <w:sz w:val="24"/>
          <w:szCs w:val="24"/>
        </w:rPr>
      </w:pPr>
      <w:r>
        <w:rPr>
          <w:sz w:val="24"/>
          <w:szCs w:val="24"/>
        </w:rPr>
        <w:t>We at KentSoft believe that reviewing all documents before they are published is key in making sure that we look professional and that every document satisfies the expectations of every member of the KentSoft family.</w:t>
      </w:r>
    </w:p>
    <w:p w14:paraId="5FF99B43" w14:textId="35164D14" w:rsidR="00961770" w:rsidRDefault="00961770" w:rsidP="00961770">
      <w:pPr>
        <w:rPr>
          <w:sz w:val="24"/>
          <w:szCs w:val="24"/>
        </w:rPr>
      </w:pPr>
      <w:r>
        <w:rPr>
          <w:sz w:val="24"/>
          <w:szCs w:val="24"/>
        </w:rPr>
        <w:t>We will be having a system in which a request is sent to each member to authorise a merge request. These requests will be discussed in weekly meetings so we c</w:t>
      </w:r>
      <w:r w:rsidR="00B34596">
        <w:rPr>
          <w:sz w:val="24"/>
          <w:szCs w:val="24"/>
        </w:rPr>
        <w:t>an review the merges in real time with every member present</w:t>
      </w:r>
      <w:r>
        <w:rPr>
          <w:sz w:val="24"/>
          <w:szCs w:val="24"/>
        </w:rPr>
        <w:t xml:space="preserve">. </w:t>
      </w:r>
      <w:r w:rsidR="00F72396">
        <w:rPr>
          <w:sz w:val="24"/>
          <w:szCs w:val="24"/>
        </w:rPr>
        <w:t>KentSoft company guidelines say that there has to be a unanimous decision for approving merge requests</w:t>
      </w:r>
      <w:r>
        <w:rPr>
          <w:sz w:val="24"/>
          <w:szCs w:val="24"/>
        </w:rPr>
        <w:t xml:space="preserve"> which means every member has to approve the merge request before it is approved. This will help us review each other’s changes so that we can give feedback on it if it’s not according to our plan or approve if it meets the requirements.</w:t>
      </w:r>
    </w:p>
    <w:p w14:paraId="00A3FE75" w14:textId="4AA5D31E" w:rsidR="00390C2E" w:rsidRPr="00B34596" w:rsidRDefault="00390C2E" w:rsidP="00B34596">
      <w:pPr>
        <w:rPr>
          <w:sz w:val="24"/>
          <w:szCs w:val="24"/>
        </w:rPr>
      </w:pPr>
      <w:r w:rsidRPr="00B34596">
        <w:rPr>
          <w:sz w:val="24"/>
          <w:szCs w:val="24"/>
        </w:rPr>
        <w:t xml:space="preserve">We </w:t>
      </w:r>
      <w:r w:rsidR="00B34596">
        <w:rPr>
          <w:sz w:val="24"/>
          <w:szCs w:val="24"/>
        </w:rPr>
        <w:t xml:space="preserve">will be doing </w:t>
      </w:r>
      <w:r w:rsidRPr="00B34596">
        <w:rPr>
          <w:sz w:val="24"/>
          <w:szCs w:val="24"/>
        </w:rPr>
        <w:t xml:space="preserve">circle reviewing in </w:t>
      </w:r>
      <w:r w:rsidR="00B34596">
        <w:rPr>
          <w:sz w:val="24"/>
          <w:szCs w:val="24"/>
        </w:rPr>
        <w:t xml:space="preserve">every </w:t>
      </w:r>
      <w:r w:rsidR="00A5550F" w:rsidRPr="00B34596">
        <w:rPr>
          <w:sz w:val="24"/>
          <w:szCs w:val="24"/>
        </w:rPr>
        <w:t xml:space="preserve">face to face </w:t>
      </w:r>
      <w:r w:rsidRPr="00B34596">
        <w:rPr>
          <w:sz w:val="24"/>
          <w:szCs w:val="24"/>
        </w:rPr>
        <w:t xml:space="preserve">weekly meeting. </w:t>
      </w:r>
      <w:r w:rsidR="00B34596">
        <w:rPr>
          <w:sz w:val="24"/>
          <w:szCs w:val="24"/>
        </w:rPr>
        <w:t xml:space="preserve">Member have to </w:t>
      </w:r>
      <w:r w:rsidRPr="00B34596">
        <w:rPr>
          <w:sz w:val="24"/>
          <w:szCs w:val="24"/>
        </w:rPr>
        <w:t>read through</w:t>
      </w:r>
      <w:r w:rsidR="00B34596">
        <w:rPr>
          <w:sz w:val="24"/>
          <w:szCs w:val="24"/>
        </w:rPr>
        <w:t xml:space="preserve"> the member’s work they are reviewing and </w:t>
      </w:r>
      <w:r w:rsidRPr="00B34596">
        <w:rPr>
          <w:sz w:val="24"/>
          <w:szCs w:val="24"/>
        </w:rPr>
        <w:t>take notes</w:t>
      </w:r>
      <w:r w:rsidR="00B34596">
        <w:rPr>
          <w:sz w:val="24"/>
          <w:szCs w:val="24"/>
        </w:rPr>
        <w:t xml:space="preserve"> so that they can</w:t>
      </w:r>
      <w:r w:rsidRPr="00B34596">
        <w:rPr>
          <w:sz w:val="24"/>
          <w:szCs w:val="24"/>
        </w:rPr>
        <w:t xml:space="preserve"> give feedback</w:t>
      </w:r>
      <w:r w:rsidR="00B34596">
        <w:rPr>
          <w:sz w:val="24"/>
          <w:szCs w:val="24"/>
        </w:rPr>
        <w:t xml:space="preserve"> on the member’s work. </w:t>
      </w:r>
      <w:r w:rsidRPr="00B34596">
        <w:rPr>
          <w:sz w:val="24"/>
          <w:szCs w:val="24"/>
        </w:rPr>
        <w:t xml:space="preserve">After everyone </w:t>
      </w:r>
      <w:r w:rsidR="00B34596">
        <w:rPr>
          <w:sz w:val="24"/>
          <w:szCs w:val="24"/>
        </w:rPr>
        <w:t>is finished with their reviews</w:t>
      </w:r>
      <w:r w:rsidRPr="00B34596">
        <w:rPr>
          <w:sz w:val="24"/>
          <w:szCs w:val="24"/>
        </w:rPr>
        <w:t xml:space="preserve">, we </w:t>
      </w:r>
      <w:r w:rsidR="00B34596">
        <w:rPr>
          <w:sz w:val="24"/>
          <w:szCs w:val="24"/>
        </w:rPr>
        <w:t xml:space="preserve">display the feedback given </w:t>
      </w:r>
      <w:r w:rsidRPr="00B34596">
        <w:rPr>
          <w:sz w:val="24"/>
          <w:szCs w:val="24"/>
        </w:rPr>
        <w:t xml:space="preserve">on </w:t>
      </w:r>
      <w:r w:rsidR="00B34596">
        <w:rPr>
          <w:sz w:val="24"/>
          <w:szCs w:val="24"/>
        </w:rPr>
        <w:t xml:space="preserve">the </w:t>
      </w:r>
      <w:r w:rsidRPr="00B34596">
        <w:rPr>
          <w:sz w:val="24"/>
          <w:szCs w:val="24"/>
        </w:rPr>
        <w:t>big screen</w:t>
      </w:r>
      <w:r w:rsidR="00B34596">
        <w:rPr>
          <w:sz w:val="24"/>
          <w:szCs w:val="24"/>
        </w:rPr>
        <w:t xml:space="preserve"> of the meeting room (or any member’s laptop screen)</w:t>
      </w:r>
      <w:r w:rsidRPr="00B34596">
        <w:rPr>
          <w:sz w:val="24"/>
          <w:szCs w:val="24"/>
        </w:rPr>
        <w:t xml:space="preserve"> so everyone can see </w:t>
      </w:r>
      <w:r w:rsidR="00B34596">
        <w:rPr>
          <w:sz w:val="24"/>
          <w:szCs w:val="24"/>
        </w:rPr>
        <w:t>finalise and know what to do for the next meeting.</w:t>
      </w:r>
    </w:p>
    <w:p w14:paraId="7D9D38DD" w14:textId="77777777" w:rsidR="00386303" w:rsidRDefault="00386303" w:rsidP="00386303">
      <w:pPr>
        <w:rPr>
          <w:sz w:val="24"/>
          <w:szCs w:val="24"/>
        </w:rPr>
      </w:pPr>
      <w:r w:rsidRPr="00386303">
        <w:rPr>
          <w:sz w:val="24"/>
          <w:szCs w:val="24"/>
        </w:rPr>
        <w:t>Due to efficiency concerns</w:t>
      </w:r>
      <w:r>
        <w:rPr>
          <w:sz w:val="24"/>
          <w:szCs w:val="24"/>
        </w:rPr>
        <w:t xml:space="preserve">, </w:t>
      </w:r>
      <w:r w:rsidRPr="00386303">
        <w:rPr>
          <w:sz w:val="24"/>
          <w:szCs w:val="24"/>
        </w:rPr>
        <w:t xml:space="preserve">we are not </w:t>
      </w:r>
      <w:r>
        <w:rPr>
          <w:sz w:val="24"/>
          <w:szCs w:val="24"/>
        </w:rPr>
        <w:t>implementing</w:t>
      </w:r>
      <w:r w:rsidRPr="00386303">
        <w:rPr>
          <w:sz w:val="24"/>
          <w:szCs w:val="24"/>
        </w:rPr>
        <w:t xml:space="preserve"> pair programming</w:t>
      </w:r>
      <w:r>
        <w:rPr>
          <w:sz w:val="24"/>
          <w:szCs w:val="24"/>
        </w:rPr>
        <w:t xml:space="preserve"> as we feel it can take too many resources (2 members working on same task). </w:t>
      </w:r>
      <w:r w:rsidR="00F72396" w:rsidRPr="00386303">
        <w:rPr>
          <w:sz w:val="24"/>
          <w:szCs w:val="24"/>
        </w:rPr>
        <w:t xml:space="preserve">We are </w:t>
      </w:r>
      <w:r>
        <w:rPr>
          <w:sz w:val="24"/>
          <w:szCs w:val="24"/>
        </w:rPr>
        <w:t>focusing on solo work which means every member is set tasks which they have to do on their own</w:t>
      </w:r>
      <w:r w:rsidR="00F72396" w:rsidRPr="00386303">
        <w:rPr>
          <w:sz w:val="24"/>
          <w:szCs w:val="24"/>
        </w:rPr>
        <w:t xml:space="preserve"> </w:t>
      </w:r>
      <w:r>
        <w:rPr>
          <w:sz w:val="24"/>
          <w:szCs w:val="24"/>
        </w:rPr>
        <w:t>a</w:t>
      </w:r>
      <w:r w:rsidR="00F72396" w:rsidRPr="00386303">
        <w:rPr>
          <w:sz w:val="24"/>
          <w:szCs w:val="24"/>
        </w:rPr>
        <w:t xml:space="preserve">nd then </w:t>
      </w:r>
      <w:r>
        <w:rPr>
          <w:sz w:val="24"/>
          <w:szCs w:val="24"/>
        </w:rPr>
        <w:t xml:space="preserve">we will </w:t>
      </w:r>
      <w:r w:rsidR="00F72396" w:rsidRPr="00386303">
        <w:rPr>
          <w:sz w:val="24"/>
          <w:szCs w:val="24"/>
        </w:rPr>
        <w:t xml:space="preserve">review </w:t>
      </w:r>
      <w:r>
        <w:rPr>
          <w:sz w:val="24"/>
          <w:szCs w:val="24"/>
        </w:rPr>
        <w:t>the work of every member in our weekly</w:t>
      </w:r>
      <w:r w:rsidR="00F72396" w:rsidRPr="00386303">
        <w:rPr>
          <w:sz w:val="24"/>
          <w:szCs w:val="24"/>
        </w:rPr>
        <w:t xml:space="preserve"> meetings. </w:t>
      </w:r>
      <w:r>
        <w:rPr>
          <w:sz w:val="24"/>
          <w:szCs w:val="24"/>
        </w:rPr>
        <w:t xml:space="preserve">This way, every member can work at their own pace and then get the feedback they need in the meetings which we believe will </w:t>
      </w:r>
      <w:r w:rsidR="00F72396" w:rsidRPr="00386303">
        <w:rPr>
          <w:sz w:val="24"/>
          <w:szCs w:val="24"/>
        </w:rPr>
        <w:t>boost productivity</w:t>
      </w:r>
      <w:r>
        <w:rPr>
          <w:sz w:val="24"/>
          <w:szCs w:val="24"/>
        </w:rPr>
        <w:t>.</w:t>
      </w:r>
    </w:p>
    <w:p w14:paraId="41CE7A19" w14:textId="77777777" w:rsidR="00486540" w:rsidRDefault="00486540" w:rsidP="00A67818">
      <w:pPr>
        <w:rPr>
          <w:sz w:val="24"/>
          <w:szCs w:val="24"/>
        </w:rPr>
      </w:pPr>
      <w:r w:rsidRPr="00486540">
        <w:rPr>
          <w:sz w:val="24"/>
          <w:szCs w:val="24"/>
        </w:rPr>
        <w:t xml:space="preserve">As stated in the Project Management File, we will be using an Agile-Waterfall hybrid methodology which fundamentally will have a huge reviewing process, as we collaborate as a team with our weekly sprints. The sprint duration was determined by our scrum master Tsotne Gvadzabia. </w:t>
      </w:r>
    </w:p>
    <w:p w14:paraId="6FCDCA17" w14:textId="77777777" w:rsidR="00B350FB" w:rsidRDefault="00A67818" w:rsidP="00A67818">
      <w:pPr>
        <w:rPr>
          <w:sz w:val="24"/>
          <w:szCs w:val="24"/>
        </w:rPr>
      </w:pPr>
      <w:r>
        <w:rPr>
          <w:sz w:val="24"/>
          <w:szCs w:val="24"/>
        </w:rPr>
        <w:t xml:space="preserve">We have a Microsoft </w:t>
      </w:r>
      <w:r w:rsidR="00F72396" w:rsidRPr="00A67818">
        <w:rPr>
          <w:sz w:val="24"/>
          <w:szCs w:val="24"/>
        </w:rPr>
        <w:t xml:space="preserve">Excel </w:t>
      </w:r>
      <w:r>
        <w:rPr>
          <w:sz w:val="24"/>
          <w:szCs w:val="24"/>
        </w:rPr>
        <w:t xml:space="preserve">sheet ready which has charts consisting of meeting frequency and </w:t>
      </w:r>
      <w:r w:rsidR="00877489">
        <w:rPr>
          <w:sz w:val="24"/>
          <w:szCs w:val="24"/>
        </w:rPr>
        <w:t>meeting duration.</w:t>
      </w:r>
      <w:r w:rsidR="0068068E">
        <w:rPr>
          <w:sz w:val="24"/>
          <w:szCs w:val="24"/>
        </w:rPr>
        <w:t xml:space="preserve"> This document can be found </w:t>
      </w:r>
      <w:r w:rsidR="0068068E" w:rsidRPr="0068068E">
        <w:rPr>
          <w:color w:val="0070C0"/>
          <w:sz w:val="24"/>
          <w:szCs w:val="24"/>
          <w:u w:val="single"/>
        </w:rPr>
        <w:t>here</w:t>
      </w:r>
      <w:r w:rsidR="0068068E">
        <w:rPr>
          <w:sz w:val="24"/>
          <w:szCs w:val="24"/>
        </w:rPr>
        <w:t>.</w:t>
      </w:r>
      <w:r w:rsidR="00877489">
        <w:rPr>
          <w:sz w:val="24"/>
          <w:szCs w:val="24"/>
        </w:rPr>
        <w:t xml:space="preserve"> This will help us track</w:t>
      </w:r>
      <w:r w:rsidR="00F72396" w:rsidRPr="00A67818">
        <w:rPr>
          <w:sz w:val="24"/>
          <w:szCs w:val="24"/>
        </w:rPr>
        <w:t xml:space="preserve"> meeting durations and frequency</w:t>
      </w:r>
      <w:r w:rsidR="00877489">
        <w:rPr>
          <w:sz w:val="24"/>
          <w:szCs w:val="24"/>
        </w:rPr>
        <w:t xml:space="preserve"> of meetings as we can compare these metrics with </w:t>
      </w:r>
      <w:r w:rsidR="00F72396" w:rsidRPr="00A67818">
        <w:rPr>
          <w:sz w:val="24"/>
          <w:szCs w:val="24"/>
        </w:rPr>
        <w:t xml:space="preserve">how many meetings actually happened </w:t>
      </w:r>
      <w:r w:rsidR="0070659E">
        <w:rPr>
          <w:sz w:val="24"/>
          <w:szCs w:val="24"/>
        </w:rPr>
        <w:t xml:space="preserve">and for how long </w:t>
      </w:r>
      <w:r w:rsidR="00F72396" w:rsidRPr="00A67818">
        <w:rPr>
          <w:sz w:val="24"/>
          <w:szCs w:val="24"/>
        </w:rPr>
        <w:t>to track performance</w:t>
      </w:r>
      <w:r w:rsidR="00877489">
        <w:rPr>
          <w:sz w:val="24"/>
          <w:szCs w:val="24"/>
        </w:rPr>
        <w:t xml:space="preserve">. We can then use the data to change the default meeting duration and frequency </w:t>
      </w:r>
      <w:r w:rsidR="0070659E">
        <w:rPr>
          <w:sz w:val="24"/>
          <w:szCs w:val="24"/>
        </w:rPr>
        <w:t xml:space="preserve">if we repeatedly see that we are meeting more than the default frequency or for a longer time period than the set duration. These charts will help motivate the team to stick to the default metrics set and go above </w:t>
      </w:r>
      <w:r w:rsidR="0070659E">
        <w:rPr>
          <w:sz w:val="24"/>
          <w:szCs w:val="24"/>
        </w:rPr>
        <w:lastRenderedPageBreak/>
        <w:t xml:space="preserve">and beyond what is required. It will help visualise the team members on their progress towards meeting the required meeting goals. </w:t>
      </w:r>
    </w:p>
    <w:p w14:paraId="6A3EC176" w14:textId="0ABEAA6A" w:rsidR="00F72396" w:rsidRPr="00A67818" w:rsidRDefault="00B350FB" w:rsidP="00A67818">
      <w:pPr>
        <w:rPr>
          <w:sz w:val="24"/>
          <w:szCs w:val="24"/>
        </w:rPr>
      </w:pPr>
      <w:r>
        <w:rPr>
          <w:sz w:val="24"/>
          <w:szCs w:val="24"/>
        </w:rPr>
        <w:t>We will also be using a GANTT chart to review our progression and to monitor how efficiently we conduct ourselves as a team and how effectively we completed each task, as we looked at the time taken (in</w:t>
      </w:r>
      <w:bookmarkStart w:id="0" w:name="_GoBack"/>
      <w:bookmarkEnd w:id="0"/>
      <w:r>
        <w:rPr>
          <w:sz w:val="24"/>
          <w:szCs w:val="24"/>
        </w:rPr>
        <w:t xml:space="preserve"> days) till completion. This can be found </w:t>
      </w:r>
      <w:r w:rsidRPr="00B350FB">
        <w:rPr>
          <w:color w:val="0070C0"/>
          <w:sz w:val="24"/>
          <w:szCs w:val="24"/>
          <w:u w:val="single"/>
        </w:rPr>
        <w:t>here</w:t>
      </w:r>
      <w:r>
        <w:rPr>
          <w:sz w:val="24"/>
          <w:szCs w:val="24"/>
        </w:rPr>
        <w:t>.</w:t>
      </w:r>
      <w:r w:rsidR="0070659E">
        <w:rPr>
          <w:sz w:val="24"/>
          <w:szCs w:val="24"/>
        </w:rPr>
        <w:t xml:space="preserve"> </w:t>
      </w:r>
    </w:p>
    <w:p w14:paraId="22FE4932" w14:textId="2E1CFF46" w:rsidR="00F72396" w:rsidRPr="0070659E" w:rsidRDefault="0070659E" w:rsidP="0070659E">
      <w:pPr>
        <w:rPr>
          <w:sz w:val="24"/>
          <w:szCs w:val="24"/>
        </w:rPr>
      </w:pPr>
      <w:r>
        <w:rPr>
          <w:sz w:val="24"/>
          <w:szCs w:val="24"/>
        </w:rPr>
        <w:t>At the sta</w:t>
      </w:r>
      <w:r w:rsidR="00F72396" w:rsidRPr="0070659E">
        <w:rPr>
          <w:sz w:val="24"/>
          <w:szCs w:val="24"/>
        </w:rPr>
        <w:t xml:space="preserve">rt of </w:t>
      </w:r>
      <w:r>
        <w:rPr>
          <w:sz w:val="24"/>
          <w:szCs w:val="24"/>
        </w:rPr>
        <w:t xml:space="preserve">each </w:t>
      </w:r>
      <w:r w:rsidR="00F72396" w:rsidRPr="0070659E">
        <w:rPr>
          <w:sz w:val="24"/>
          <w:szCs w:val="24"/>
        </w:rPr>
        <w:t>weekly meeting,</w:t>
      </w:r>
      <w:r>
        <w:rPr>
          <w:sz w:val="24"/>
          <w:szCs w:val="24"/>
        </w:rPr>
        <w:t xml:space="preserve"> members</w:t>
      </w:r>
      <w:r w:rsidR="00F72396" w:rsidRPr="0070659E">
        <w:rPr>
          <w:sz w:val="24"/>
          <w:szCs w:val="24"/>
        </w:rPr>
        <w:t xml:space="preserve"> </w:t>
      </w:r>
      <w:r>
        <w:rPr>
          <w:sz w:val="24"/>
          <w:szCs w:val="24"/>
        </w:rPr>
        <w:t>will r</w:t>
      </w:r>
      <w:r w:rsidR="00F72396" w:rsidRPr="0070659E">
        <w:rPr>
          <w:sz w:val="24"/>
          <w:szCs w:val="24"/>
        </w:rPr>
        <w:t>eview</w:t>
      </w:r>
      <w:r w:rsidR="00422E68">
        <w:rPr>
          <w:sz w:val="24"/>
          <w:szCs w:val="24"/>
        </w:rPr>
        <w:t xml:space="preserve"> the</w:t>
      </w:r>
      <w:r w:rsidR="00F72396" w:rsidRPr="0070659E">
        <w:rPr>
          <w:sz w:val="24"/>
          <w:szCs w:val="24"/>
        </w:rPr>
        <w:t xml:space="preserve"> last </w:t>
      </w:r>
      <w:r w:rsidR="00422E68">
        <w:rPr>
          <w:sz w:val="24"/>
          <w:szCs w:val="24"/>
        </w:rPr>
        <w:t xml:space="preserve">weekly meeting’s document </w:t>
      </w:r>
      <w:r w:rsidR="00F72396" w:rsidRPr="0070659E">
        <w:rPr>
          <w:sz w:val="24"/>
          <w:szCs w:val="24"/>
        </w:rPr>
        <w:t>table</w:t>
      </w:r>
      <w:r w:rsidR="00422E68">
        <w:rPr>
          <w:sz w:val="24"/>
          <w:szCs w:val="24"/>
        </w:rPr>
        <w:t xml:space="preserve"> which has all the tasks that each member needs to do</w:t>
      </w:r>
      <w:r w:rsidR="00F72396" w:rsidRPr="0070659E">
        <w:rPr>
          <w:sz w:val="24"/>
          <w:szCs w:val="24"/>
        </w:rPr>
        <w:t xml:space="preserve"> and discuss any issues which were raised. </w:t>
      </w:r>
      <w:r w:rsidR="00422E68">
        <w:rPr>
          <w:sz w:val="24"/>
          <w:szCs w:val="24"/>
        </w:rPr>
        <w:t xml:space="preserve">They will discuss what each member was </w:t>
      </w:r>
      <w:r w:rsidR="00F04FE2" w:rsidRPr="0070659E">
        <w:rPr>
          <w:sz w:val="24"/>
          <w:szCs w:val="24"/>
        </w:rPr>
        <w:t xml:space="preserve">set and </w:t>
      </w:r>
      <w:r w:rsidR="00422E68">
        <w:rPr>
          <w:sz w:val="24"/>
          <w:szCs w:val="24"/>
        </w:rPr>
        <w:t>what each member accomplished.</w:t>
      </w:r>
      <w:r w:rsidR="00B27D53" w:rsidRPr="0070659E">
        <w:rPr>
          <w:sz w:val="24"/>
          <w:szCs w:val="24"/>
        </w:rPr>
        <w:t xml:space="preserve"> </w:t>
      </w:r>
      <w:r w:rsidR="001B5A13">
        <w:rPr>
          <w:sz w:val="24"/>
          <w:szCs w:val="24"/>
        </w:rPr>
        <w:t>Any issues which were raised will be either resolved in that meeting or be set as a task for whatever member was facing the issue for the next weekly meeting.</w:t>
      </w:r>
    </w:p>
    <w:p w14:paraId="02DAB4B2" w14:textId="50C20730" w:rsidR="00604A0D" w:rsidRPr="006C5715" w:rsidRDefault="00604A0D">
      <w:pPr>
        <w:rPr>
          <w:sz w:val="24"/>
          <w:szCs w:val="24"/>
        </w:rPr>
      </w:pPr>
    </w:p>
    <w:sectPr w:rsidR="00604A0D" w:rsidRPr="006C57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5A2E9" w14:textId="77777777" w:rsidR="006929A9" w:rsidRDefault="006929A9" w:rsidP="00604A0D">
      <w:pPr>
        <w:spacing w:after="0" w:line="240" w:lineRule="auto"/>
      </w:pPr>
      <w:r>
        <w:separator/>
      </w:r>
    </w:p>
  </w:endnote>
  <w:endnote w:type="continuationSeparator" w:id="0">
    <w:p w14:paraId="321B039C" w14:textId="77777777" w:rsidR="006929A9" w:rsidRDefault="006929A9" w:rsidP="0060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250AB" w14:textId="77777777" w:rsidR="006929A9" w:rsidRDefault="006929A9" w:rsidP="00604A0D">
      <w:pPr>
        <w:spacing w:after="0" w:line="240" w:lineRule="auto"/>
      </w:pPr>
      <w:r>
        <w:separator/>
      </w:r>
    </w:p>
  </w:footnote>
  <w:footnote w:type="continuationSeparator" w:id="0">
    <w:p w14:paraId="235F8E18" w14:textId="77777777" w:rsidR="006929A9" w:rsidRDefault="006929A9" w:rsidP="0060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91FBD"/>
    <w:multiLevelType w:val="hybridMultilevel"/>
    <w:tmpl w:val="9252D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00"/>
    <w:rsid w:val="001B5A13"/>
    <w:rsid w:val="001D0C49"/>
    <w:rsid w:val="002433B4"/>
    <w:rsid w:val="00287C00"/>
    <w:rsid w:val="0029107B"/>
    <w:rsid w:val="00362BAB"/>
    <w:rsid w:val="00386303"/>
    <w:rsid w:val="00390C2E"/>
    <w:rsid w:val="00422E68"/>
    <w:rsid w:val="00486540"/>
    <w:rsid w:val="00604A0D"/>
    <w:rsid w:val="0068068E"/>
    <w:rsid w:val="006929A9"/>
    <w:rsid w:val="006C5715"/>
    <w:rsid w:val="0070659E"/>
    <w:rsid w:val="007C1F37"/>
    <w:rsid w:val="00810452"/>
    <w:rsid w:val="00877489"/>
    <w:rsid w:val="00961770"/>
    <w:rsid w:val="00A5550F"/>
    <w:rsid w:val="00A67818"/>
    <w:rsid w:val="00B27D53"/>
    <w:rsid w:val="00B34596"/>
    <w:rsid w:val="00B350FB"/>
    <w:rsid w:val="00F04FE2"/>
    <w:rsid w:val="00F7239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C7B976"/>
  <w15:chartTrackingRefBased/>
  <w15:docId w15:val="{CFA9A76A-33A8-4697-9C42-2F8E49E2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0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45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04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A0D"/>
  </w:style>
  <w:style w:type="paragraph" w:styleId="Footer">
    <w:name w:val="footer"/>
    <w:basedOn w:val="Normal"/>
    <w:link w:val="FooterChar"/>
    <w:uiPriority w:val="99"/>
    <w:unhideWhenUsed/>
    <w:rsid w:val="00604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A0D"/>
  </w:style>
  <w:style w:type="paragraph" w:styleId="ListParagraph">
    <w:name w:val="List Paragraph"/>
    <w:basedOn w:val="Normal"/>
    <w:uiPriority w:val="34"/>
    <w:qFormat/>
    <w:rsid w:val="00F72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868BA14.dotm</Template>
  <TotalTime>0</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Jawad</dc:creator>
  <cp:keywords/>
  <dc:description/>
  <cp:lastModifiedBy>T.Gvadzabia</cp:lastModifiedBy>
  <cp:revision>8</cp:revision>
  <dcterms:created xsi:type="dcterms:W3CDTF">2020-01-29T20:37:00Z</dcterms:created>
  <dcterms:modified xsi:type="dcterms:W3CDTF">2020-02-03T08:07:00Z</dcterms:modified>
</cp:coreProperties>
</file>