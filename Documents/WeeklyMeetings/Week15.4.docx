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178D" w14:textId="77777777" w:rsidR="000458DC" w:rsidRPr="007E3B16" w:rsidRDefault="000458DC" w:rsidP="000458DC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76678F6" wp14:editId="613B6A7A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3C0F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970025D" w14:textId="77777777" w:rsidR="000458DC" w:rsidRPr="007E3B16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9176774" w14:textId="7777777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01E8936D" w14:textId="1F55BC4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proofErr w:type="gramStart"/>
      <w:r>
        <w:rPr>
          <w:rFonts w:eastAsia="Times New Roman" w:cstheme="minorHAnsi"/>
          <w:color w:val="000000"/>
          <w:sz w:val="22"/>
          <w:szCs w:val="22"/>
          <w:lang w:eastAsia="en-GB"/>
        </w:rPr>
        <w:t>2</w:t>
      </w:r>
      <w:r w:rsidRPr="009133A0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st</w:t>
      </w:r>
      <w:proofErr w:type="gramEnd"/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Group study booth</w:t>
      </w:r>
    </w:p>
    <w:p w14:paraId="526C7E9C" w14:textId="7C7CA9E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31/01/20</w:t>
      </w:r>
    </w:p>
    <w:p w14:paraId="2742017D" w14:textId="61A82747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Adil, Tsotne and Samuel </w:t>
      </w:r>
    </w:p>
    <w:p w14:paraId="2A3FE896" w14:textId="63A305D3" w:rsidR="000458DC" w:rsidRPr="007E3B16" w:rsidRDefault="000458DC" w:rsidP="000458DC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Rahul was absent due to illness, however working from home remotely </w:t>
      </w:r>
    </w:p>
    <w:p w14:paraId="70CA839A" w14:textId="77777777" w:rsidR="000458DC" w:rsidRDefault="000458DC" w:rsidP="000458DC"/>
    <w:p w14:paraId="2427A53B" w14:textId="77777777" w:rsidR="000458DC" w:rsidRDefault="000458DC" w:rsidP="000458DC"/>
    <w:p w14:paraId="1FFA8CB2" w14:textId="77777777" w:rsidR="000458DC" w:rsidRPr="00D10028" w:rsidRDefault="000458DC" w:rsidP="000458DC">
      <w:pPr>
        <w:rPr>
          <w:rFonts w:eastAsia="Times New Roman" w:cstheme="minorHAnsi"/>
          <w:color w:val="000000"/>
          <w:lang w:eastAsia="en-GB"/>
        </w:rPr>
      </w:pPr>
    </w:p>
    <w:p w14:paraId="5C6E8353" w14:textId="581DB035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3BA33ED7" w14:textId="77777777" w:rsidR="00F56424" w:rsidRDefault="00F56424" w:rsidP="00F56424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Continue making progress and finishing the documents that need to be handed in</w:t>
      </w:r>
    </w:p>
    <w:p w14:paraId="6D8C7632" w14:textId="29AC7936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Make progress on UML</w:t>
      </w:r>
    </w:p>
    <w:p w14:paraId="03481E85" w14:textId="7C06E008" w:rsidR="00F56424" w:rsidRDefault="00F56424" w:rsidP="00F56424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Push updates to GitLab master branch</w:t>
      </w:r>
    </w:p>
    <w:p w14:paraId="5F6B3E48" w14:textId="5FD1C51E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Admin across all documents to check everything and consistency follows our style document guidelines</w:t>
      </w:r>
    </w:p>
    <w:p w14:paraId="38F08D4C" w14:textId="77777777" w:rsidR="000458DC" w:rsidRDefault="000458DC" w:rsidP="000458DC"/>
    <w:p w14:paraId="7F695CAB" w14:textId="77777777" w:rsidR="000458DC" w:rsidRDefault="000458DC" w:rsidP="000458DC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31608A1B" w14:textId="7CC011B2" w:rsidR="000458DC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Fixed an issue on GitLab where one person’s branch was not working correctly, we encountered while trying to push the branch</w:t>
      </w:r>
    </w:p>
    <w:p w14:paraId="234B70D6" w14:textId="77777777" w:rsidR="00F56424" w:rsidRPr="00F56424" w:rsidRDefault="00F56424" w:rsidP="000458D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2"/>
          <w:szCs w:val="22"/>
        </w:rPr>
        <w:t>Finished several documents that needed to be handed in</w:t>
      </w:r>
    </w:p>
    <w:p w14:paraId="6F2CE994" w14:textId="7C7D6ABF" w:rsidR="000458DC" w:rsidRDefault="00F56424" w:rsidP="000458DC">
      <w:pPr>
        <w:pStyle w:val="ListParagraph"/>
        <w:numPr>
          <w:ilvl w:val="0"/>
          <w:numId w:val="3"/>
        </w:num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2"/>
          <w:szCs w:val="22"/>
        </w:rPr>
        <w:t>Decided to reorganise Trello board as we felt it comprised our work due to being quite hectic</w:t>
      </w:r>
      <w:r w:rsidR="000458DC">
        <w:br/>
      </w:r>
    </w:p>
    <w:p w14:paraId="5F9F009A" w14:textId="77777777" w:rsidR="000458DC" w:rsidRDefault="000458DC" w:rsidP="000458DC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458DC" w:rsidRPr="009E35F6" w14:paraId="2537609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0921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3A7D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9EDB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2269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5EC1CA5E" w14:textId="77777777" w:rsidR="000458DC" w:rsidRPr="001C4C54" w:rsidRDefault="000458DC" w:rsidP="00F56424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D6924" w14:textId="77777777" w:rsidR="000458DC" w:rsidRPr="001C4C54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458DC" w:rsidRPr="009E35F6" w14:paraId="54F0B3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60C7" w14:textId="3697D709" w:rsidR="000458DC" w:rsidRDefault="000458DC" w:rsidP="00F56424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Set up </w:t>
            </w:r>
            <w:r w:rsidR="00126445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Microsoft Word Document* </w:t>
            </w: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of meeting template</w:t>
            </w:r>
            <w:r w:rsidR="00126445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</w:p>
          <w:p w14:paraId="588285BB" w14:textId="0E70820A" w:rsidR="00126445" w:rsidRPr="009E35F6" w:rsidRDefault="00126445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4C33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E45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6A5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89AF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0C357E4C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F2C11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641E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18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0AF4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90B5B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5E1956ED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F41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DEF7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5DA8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CB2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57D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985DA8F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A60E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lastRenderedPageBreak/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266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038D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12A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AC074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271A2A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978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38B6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851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CD32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9BFD9" w14:textId="77777777" w:rsidR="000458DC" w:rsidRPr="009E35F6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3C8A6A65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AB3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5A31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B003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55C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74FA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7DD9A76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7AC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3F8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F1E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A1D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A436F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646AFBC0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0F75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ADA" w14:textId="583A017A" w:rsidR="000458DC" w:rsidRPr="002F0990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="002F0990" w:rsidRPr="002F0990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Pr="002F0990">
              <w:rPr>
                <w:rFonts w:eastAsia="Times New Roman" w:cstheme="minorHAnsi"/>
                <w:b/>
                <w:bCs/>
                <w:lang w:eastAsia="en-GB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4BE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1E47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011CE8">
              <w:rPr>
                <w:rFonts w:eastAsia="Times New Roman" w:cstheme="minorHAnsi"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A01" w14:textId="388BFDC1" w:rsidR="000458DC" w:rsidRPr="002F0990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404DF466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EA76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986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F1BE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7B9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8207" w14:textId="304A8A5B" w:rsidR="000458DC" w:rsidRPr="002F0990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20193727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D31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8600" w14:textId="7EA9890F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RPP</w:t>
            </w:r>
            <w:r w:rsidR="00F34E4F">
              <w:rPr>
                <w:rFonts w:eastAsia="Times New Roman" w:cstheme="minorHAnsi"/>
                <w:lang w:eastAsia="en-GB"/>
              </w:rPr>
              <w:t>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A867D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571B" w14:textId="77777777" w:rsidR="000458DC" w:rsidRPr="00011CE8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1687" w14:textId="77777777" w:rsid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50% - need to fill out with tests</w:t>
            </w:r>
            <w:r w:rsidR="00F34E4F">
              <w:rPr>
                <w:rFonts w:eastAsia="Times New Roman" w:cstheme="minorHAnsi"/>
                <w:lang w:eastAsia="en-GB"/>
              </w:rPr>
              <w:t xml:space="preserve">. </w:t>
            </w:r>
          </w:p>
          <w:p w14:paraId="2ACBB416" w14:textId="77777777" w:rsidR="00F34E4F" w:rsidRDefault="00F34E4F" w:rsidP="00F56424">
            <w:pPr>
              <w:rPr>
                <w:rFonts w:eastAsia="Times New Roman" w:cstheme="minorHAnsi"/>
                <w:lang w:eastAsia="en-GB"/>
              </w:rPr>
            </w:pPr>
          </w:p>
          <w:p w14:paraId="27987DA7" w14:textId="7F623340" w:rsidR="00F34E4F" w:rsidRPr="002F0990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0458DC" w:rsidRPr="009E35F6" w14:paraId="1623EC8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196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E6BC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7977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996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EA93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1685FCA9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0328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08F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F508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F7F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9AFB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458DC" w:rsidRPr="009E35F6" w14:paraId="45745A6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8D54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04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E50E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22F4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AE73" w14:textId="21F2C1EF" w:rsidR="000458DC" w:rsidRPr="002F0990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59ACA91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0498" w14:textId="77777777" w:rsidR="000458DC" w:rsidRPr="000458DC" w:rsidRDefault="000458DC" w:rsidP="00F56424">
            <w:pPr>
              <w:rPr>
                <w:rFonts w:eastAsia="Times New Roman" w:cstheme="minorHAnsi"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64" w14:textId="5DE2CB7F" w:rsidR="000458DC" w:rsidRPr="000458DC" w:rsidRDefault="00F34E4F" w:rsidP="00F56424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DDA1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5862" w14:textId="77777777" w:rsidR="000458DC" w:rsidRPr="000458DC" w:rsidRDefault="000458DC" w:rsidP="00F56424">
            <w:pPr>
              <w:rPr>
                <w:rFonts w:eastAsia="Times New Roman" w:cstheme="minorHAnsi"/>
                <w:lang w:eastAsia="en-GB"/>
              </w:rPr>
            </w:pPr>
            <w:r w:rsidRPr="000458DC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7AD9" w14:textId="6D3E7FAC" w:rsidR="000458DC" w:rsidRPr="002F0990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lang w:eastAsia="en-GB"/>
              </w:rPr>
              <w:t xml:space="preserve">50% - </w:t>
            </w:r>
            <w:r w:rsidR="002F0990" w:rsidRPr="002F0990">
              <w:rPr>
                <w:rFonts w:eastAsia="Times New Roman" w:cstheme="minorHAnsi"/>
                <w:b/>
                <w:bCs/>
                <w:lang w:eastAsia="en-GB"/>
              </w:rPr>
              <w:t>e</w:t>
            </w:r>
            <w:r w:rsidRPr="002F0990">
              <w:rPr>
                <w:rFonts w:eastAsia="Times New Roman" w:cstheme="minorHAnsi"/>
                <w:b/>
                <w:bCs/>
                <w:lang w:eastAsia="en-GB"/>
              </w:rPr>
              <w:t>xpanding on key points</w:t>
            </w:r>
          </w:p>
        </w:tc>
      </w:tr>
      <w:tr w:rsidR="000458DC" w:rsidRPr="009E35F6" w14:paraId="014C1AB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CD9E" w14:textId="4DB4B108" w:rsidR="000458DC" w:rsidRPr="000458DC" w:rsidRDefault="000458DC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C61" w14:textId="7EEAF6CB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381A" w14:textId="320AEB8E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28BE" w14:textId="5ECD4F82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DF0F" w14:textId="05701B07" w:rsidR="000458DC" w:rsidRPr="000458DC" w:rsidRDefault="000458DC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58DC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418ECE3A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8FC" w14:textId="152C69A3" w:rsidR="000458DC" w:rsidRPr="000458DC" w:rsidRDefault="00353693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B58" w14:textId="7B152059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649F7" w14:textId="1D6195C0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7141" w14:textId="11AC31D2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B35E" w14:textId="5BA1F531" w:rsidR="000458DC" w:rsidRPr="000458DC" w:rsidRDefault="00353693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458DC" w:rsidRPr="009E35F6" w14:paraId="591EB052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62EE" w14:textId="6DD8FD27" w:rsidR="000458DC" w:rsidRPr="000458DC" w:rsidRDefault="00126445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0CFD" w14:textId="60458EED" w:rsidR="000458DC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3F86" w14:textId="09663186" w:rsidR="000458DC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397" w14:textId="565E6380" w:rsidR="000458DC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9C44" w14:textId="6DA17B65" w:rsidR="00126445" w:rsidRPr="000458DC" w:rsidRDefault="00126445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126445" w:rsidRPr="009E35F6" w14:paraId="63C538A1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95FF" w14:textId="30E36AD7" w:rsidR="00126445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172" w14:textId="6AEB8908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9C2AB" w14:textId="4047B996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F311" w14:textId="62CD5BF8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8E98" w14:textId="1A53A0F3" w:rsidR="00126445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 - will start this at the end of this meeting</w:t>
            </w:r>
          </w:p>
        </w:tc>
      </w:tr>
      <w:tr w:rsidR="00F34E4F" w:rsidRPr="009E35F6" w14:paraId="5A06A128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8B09" w14:textId="44C9C842" w:rsidR="00F34E4F" w:rsidRDefault="00F34E4F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F34E4F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9D81" w14:textId="1D5518E2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3169" w14:textId="354F0818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50EC" w14:textId="6DFEDC1A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B6E63" w14:textId="6409C74D" w:rsidR="00F34E4F" w:rsidRDefault="00F34E4F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34E4F" w:rsidRPr="009E35F6" w14:paraId="580C1EE3" w14:textId="77777777" w:rsidTr="00F564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8012" w14:textId="1C817D8B" w:rsidR="00F34E4F" w:rsidRPr="00F34E4F" w:rsidRDefault="002F0990" w:rsidP="00F56424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2F099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lastRenderedPageBreak/>
              <w:t>Start Developin</w:t>
            </w:r>
            <w:bookmarkStart w:id="0" w:name="_GoBack"/>
            <w:bookmarkEnd w:id="0"/>
            <w:r w:rsidRPr="002F099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g the model in UML from revises use cases / descriptions</w:t>
            </w: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1E93" w14:textId="19D78043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AAJ, TG, RPP, SL</w:t>
            </w:r>
          </w:p>
          <w:p w14:paraId="508FFE5E" w14:textId="3D1DBB59" w:rsidR="002F0990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2F18" w14:textId="76119637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887C" w14:textId="772B4CA1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AB94" w14:textId="5327C156" w:rsidR="00F34E4F" w:rsidRDefault="002F0990" w:rsidP="00F56424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4FE03538" w14:textId="77777777" w:rsidR="000458DC" w:rsidRDefault="000458DC" w:rsidP="000458DC"/>
    <w:p w14:paraId="54F17C7E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0B"/>
    <w:rsid w:val="000458DC"/>
    <w:rsid w:val="00126445"/>
    <w:rsid w:val="002F0990"/>
    <w:rsid w:val="00353693"/>
    <w:rsid w:val="00412B0B"/>
    <w:rsid w:val="004C6C57"/>
    <w:rsid w:val="00573F61"/>
    <w:rsid w:val="00C50C55"/>
    <w:rsid w:val="00F34E4F"/>
    <w:rsid w:val="00F56424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704"/>
  <w15:chartTrackingRefBased/>
  <w15:docId w15:val="{6E86459D-F929-CB4B-9163-3386162D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8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4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3</cp:revision>
  <dcterms:created xsi:type="dcterms:W3CDTF">2020-01-31T21:45:00Z</dcterms:created>
  <dcterms:modified xsi:type="dcterms:W3CDTF">2020-01-31T22:22:00Z</dcterms:modified>
</cp:coreProperties>
</file>