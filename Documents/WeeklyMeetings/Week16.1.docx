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540D8" w14:textId="17C3676A" w:rsidR="0045315A" w:rsidRPr="00C55C15" w:rsidRDefault="0045315A" w:rsidP="0045315A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C55C15">
        <w:rPr>
          <w:rFonts w:asciiTheme="minorHAnsi" w:eastAsia="Times New Roman" w:hAnsiTheme="minorHAnsi" w:cstheme="minorHAnsi"/>
          <w:lang w:eastAsia="en-GB"/>
        </w:rPr>
        <w:t xml:space="preserve">Meeting Document: 6                        </w:t>
      </w:r>
      <w:r w:rsidRPr="00C55C15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4E6165CE" wp14:editId="098B700C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B574" w14:textId="77777777" w:rsidR="0045315A" w:rsidRPr="00430510" w:rsidRDefault="0045315A" w:rsidP="0045315A">
      <w:pPr>
        <w:rPr>
          <w:rFonts w:eastAsia="Times New Roman" w:cstheme="minorHAnsi"/>
          <w:bCs/>
          <w:lang w:eastAsia="en-GB"/>
        </w:rPr>
      </w:pPr>
    </w:p>
    <w:p w14:paraId="270DE9BA" w14:textId="77777777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Name of company: KentSoft</w:t>
      </w:r>
    </w:p>
    <w:p w14:paraId="5BCC3C17" w14:textId="77777777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Meeting location: Templeman Library, </w:t>
      </w:r>
      <w:proofErr w:type="gramStart"/>
      <w:r w:rsidRPr="00430510">
        <w:rPr>
          <w:rFonts w:eastAsia="Times New Roman" w:cstheme="minorHAnsi"/>
          <w:lang w:eastAsia="en-GB"/>
        </w:rPr>
        <w:t>2</w:t>
      </w:r>
      <w:r w:rsidRPr="00430510">
        <w:rPr>
          <w:rFonts w:eastAsia="Times New Roman" w:cstheme="minorHAnsi"/>
          <w:vertAlign w:val="superscript"/>
          <w:lang w:eastAsia="en-GB"/>
        </w:rPr>
        <w:t>st</w:t>
      </w:r>
      <w:proofErr w:type="gramEnd"/>
      <w:r w:rsidRPr="00430510">
        <w:rPr>
          <w:rFonts w:eastAsia="Times New Roman" w:cstheme="minorHAnsi"/>
          <w:lang w:eastAsia="en-GB"/>
        </w:rPr>
        <w:t xml:space="preserve"> floor Group study booth</w:t>
      </w:r>
    </w:p>
    <w:p w14:paraId="452A2F0C" w14:textId="1FB385EF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Meeting date: 2/02/20</w:t>
      </w:r>
    </w:p>
    <w:p w14:paraId="7E5BC063" w14:textId="77777777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 xml:space="preserve">Attendance: Adil, Tsotne and Samuel </w:t>
      </w:r>
    </w:p>
    <w:p w14:paraId="20F09EC9" w14:textId="1DDDE3A3" w:rsidR="0045315A" w:rsidRPr="00430510" w:rsidRDefault="0045315A" w:rsidP="0045315A">
      <w:pPr>
        <w:rPr>
          <w:rFonts w:eastAsia="Times New Roman" w:cstheme="minorHAnsi"/>
          <w:lang w:eastAsia="en-GB"/>
        </w:rPr>
      </w:pPr>
      <w:r w:rsidRPr="00430510">
        <w:rPr>
          <w:rFonts w:eastAsia="Times New Roman" w:cstheme="minorHAnsi"/>
          <w:lang w:eastAsia="en-GB"/>
        </w:rPr>
        <w:t>Extra info: Rahul was working from home remotely via skype</w:t>
      </w:r>
    </w:p>
    <w:p w14:paraId="11779D8B" w14:textId="77777777" w:rsidR="0045315A" w:rsidRPr="00C55C15" w:rsidRDefault="0045315A" w:rsidP="0045315A">
      <w:pPr>
        <w:rPr>
          <w:rFonts w:eastAsia="Times New Roman" w:cstheme="minorHAnsi"/>
          <w:lang w:eastAsia="en-GB"/>
        </w:rPr>
      </w:pPr>
    </w:p>
    <w:p w14:paraId="34E394A5" w14:textId="0281948C" w:rsidR="0045315A" w:rsidRPr="00C55C15" w:rsidRDefault="0045315A" w:rsidP="0045315A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 xml:space="preserve">Agenda: </w:t>
      </w: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br/>
      </w:r>
    </w:p>
    <w:p w14:paraId="22D08EF8" w14:textId="420F7E4D" w:rsidR="0045315A" w:rsidRPr="00C55C15" w:rsidRDefault="0045315A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lang w:eastAsia="en-GB"/>
        </w:rPr>
        <w:t xml:space="preserve">Emergency meeting to finalise work submission </w:t>
      </w:r>
    </w:p>
    <w:p w14:paraId="7C06157C" w14:textId="4B09FF97" w:rsidR="0045315A" w:rsidRPr="00C55C15" w:rsidRDefault="0045315A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lang w:eastAsia="en-GB"/>
        </w:rPr>
        <w:t>Finalise UML diagrams on papyrus</w:t>
      </w:r>
    </w:p>
    <w:p w14:paraId="599F23D6" w14:textId="5A5088E2" w:rsidR="0045315A" w:rsidRPr="00C55C15" w:rsidRDefault="0045315A" w:rsidP="0045315A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C55C15">
        <w:rPr>
          <w:rFonts w:eastAsia="Times New Roman" w:cstheme="minorHAnsi"/>
          <w:lang w:eastAsia="en-GB"/>
        </w:rPr>
        <w:t>Upload Moodle submission</w:t>
      </w:r>
    </w:p>
    <w:p w14:paraId="1050E17B" w14:textId="77777777" w:rsidR="0045315A" w:rsidRPr="00C55C15" w:rsidRDefault="0045315A" w:rsidP="0045315A">
      <w:pPr>
        <w:rPr>
          <w:rFonts w:cstheme="minorHAnsi"/>
        </w:rPr>
      </w:pPr>
    </w:p>
    <w:p w14:paraId="09E6F438" w14:textId="77777777" w:rsidR="0045315A" w:rsidRPr="00430510" w:rsidRDefault="0045315A" w:rsidP="0045315A">
      <w:pPr>
        <w:rPr>
          <w:rFonts w:eastAsia="Times New Roman" w:cstheme="minorHAnsi"/>
          <w:b/>
          <w:bCs/>
          <w:lang w:eastAsia="en-GB"/>
        </w:rPr>
      </w:pP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t>Discussion points:</w:t>
      </w:r>
      <w:r w:rsidRPr="00430510">
        <w:rPr>
          <w:rFonts w:eastAsia="Times New Roman" w:cstheme="minorHAnsi"/>
          <w:b/>
          <w:bCs/>
          <w:sz w:val="32"/>
          <w:szCs w:val="32"/>
          <w:lang w:eastAsia="en-GB"/>
        </w:rPr>
        <w:br/>
      </w:r>
      <w:bookmarkStart w:id="0" w:name="_GoBack"/>
      <w:bookmarkEnd w:id="0"/>
    </w:p>
    <w:p w14:paraId="3F95DBB2" w14:textId="77777777" w:rsidR="0045315A" w:rsidRPr="00C55C15" w:rsidRDefault="0045315A" w:rsidP="0045315A">
      <w:pPr>
        <w:pStyle w:val="ListParagraph"/>
        <w:numPr>
          <w:ilvl w:val="0"/>
          <w:numId w:val="1"/>
        </w:numPr>
        <w:rPr>
          <w:rFonts w:cstheme="minorHAnsi"/>
        </w:rPr>
      </w:pPr>
      <w:r w:rsidRPr="00C55C15">
        <w:rPr>
          <w:rFonts w:cstheme="minorHAnsi"/>
        </w:rPr>
        <w:t>Spotted a change that needs to be made in the given UML diagram</w:t>
      </w:r>
    </w:p>
    <w:p w14:paraId="7FA4EE73" w14:textId="6468EC6C" w:rsidR="0045315A" w:rsidRPr="00C55C15" w:rsidRDefault="0045315A" w:rsidP="0045315A">
      <w:pPr>
        <w:pStyle w:val="ListParagraph"/>
        <w:numPr>
          <w:ilvl w:val="0"/>
          <w:numId w:val="1"/>
        </w:numPr>
        <w:rPr>
          <w:rFonts w:cstheme="minorHAnsi"/>
        </w:rPr>
      </w:pPr>
      <w:r w:rsidRPr="00C55C15">
        <w:rPr>
          <w:rFonts w:cstheme="minorHAnsi"/>
        </w:rPr>
        <w:t xml:space="preserve">Completed Yuconz Papyrus project ready to upload to Moodle </w:t>
      </w:r>
      <w:r w:rsidRPr="00C55C15">
        <w:rPr>
          <w:rFonts w:cstheme="minorHAnsi"/>
        </w:rPr>
        <w:br/>
      </w:r>
    </w:p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45315A" w:rsidRPr="00C55C15" w14:paraId="37A746EC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AF0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A0E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D7849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C758B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Due</w:t>
            </w:r>
          </w:p>
          <w:p w14:paraId="6D4613F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9971F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Completed</w:t>
            </w:r>
          </w:p>
        </w:tc>
      </w:tr>
      <w:tr w:rsidR="0045315A" w:rsidRPr="00C55C15" w14:paraId="36CBAB3A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88A3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Set up Microsoft Word Document* of meeting template </w:t>
            </w:r>
          </w:p>
          <w:p w14:paraId="0ABB994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*Changed this from Google Doc as we are now using a Microsoft Word Document.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41A3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DF57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8F0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1CD3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44E0D2E7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4928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49A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4EBE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BD5E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949C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165D4A24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7BFD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6448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F270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97CC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3D4F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04DB75A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2151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F7D7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D89A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6F82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CF4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20B7650C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FA52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0930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4658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CA7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CBEF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5580EC67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4A3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C79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D1BD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1948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B797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1D23D2D6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218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35E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4587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025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D51B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274D58EF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25E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lastRenderedPageBreak/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A1D5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2CB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4C2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DA485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45315A" w:rsidRPr="00C55C15" w14:paraId="718D4182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A1C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A6F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5CFA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C767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A690F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45315A" w:rsidRPr="00C55C15" w14:paraId="34D6BA6D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08F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E05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RPP, AAJ, TG,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B9BA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E85D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284B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50% - need to fill out with tests. </w:t>
            </w:r>
          </w:p>
          <w:p w14:paraId="0CC95B7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</w:p>
          <w:p w14:paraId="23C76E14" w14:textId="77777777" w:rsidR="0045315A" w:rsidRPr="00C55C15" w:rsidRDefault="0045315A" w:rsidP="00D55A1F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C55C15">
              <w:rPr>
                <w:rFonts w:eastAsia="Times New Roman" w:cstheme="minorHAnsi"/>
                <w:b/>
                <w:bCs/>
                <w:lang w:eastAsia="en-GB"/>
              </w:rPr>
              <w:t>All members will focus on this at the end of this meeting to complete it</w:t>
            </w:r>
          </w:p>
        </w:tc>
      </w:tr>
      <w:tr w:rsidR="0045315A" w:rsidRPr="00C55C15" w14:paraId="47BB0741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B42D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EE4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TG, RPP, 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26E72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0EE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B62D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14B7EFAA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10D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0C3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A09B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C81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FD19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C76F990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F88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7BCC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26D5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B7C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E7DA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6865B08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BBE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E49B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SL,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2F2C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8F93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C7D0E" w14:textId="569E0A96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5616E0BD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E65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Re-email Miles due to not including feedback in email by mistake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BC4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16CD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7DA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2626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51D2439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89724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Update chart with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B09CF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419DA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76E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DF999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03FC86AB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56AE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Reorganise Trello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1EF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E983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5AC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30AA28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41F4E2E7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0233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Criteria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1B38" w14:textId="2CBD36DE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D1222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4D3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7E690" w14:textId="49F9E901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37916401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816C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Go through documents to ensure font and sizing conforms to guidelines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ED58" w14:textId="5B922CB6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40C07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E5830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F5A4" w14:textId="4D544E50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45315A" w:rsidRPr="00C55C15" w14:paraId="643AAD13" w14:textId="77777777" w:rsidTr="00D55A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4285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Start Developing the model in UML from revises use cases / descriptions and from Miles responses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BF15" w14:textId="30A8FE2E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RPP, AAJ</w:t>
            </w:r>
          </w:p>
          <w:p w14:paraId="46096F8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90D6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4DF1" w14:textId="77777777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2/01/20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6D51D" w14:textId="232361C4" w:rsidR="0045315A" w:rsidRPr="00C55C15" w:rsidRDefault="0045315A" w:rsidP="00D55A1F">
            <w:pPr>
              <w:rPr>
                <w:rFonts w:eastAsia="Times New Roman" w:cstheme="minorHAnsi"/>
                <w:lang w:eastAsia="en-GB"/>
              </w:rPr>
            </w:pPr>
            <w:r w:rsidRPr="00C55C15">
              <w:rPr>
                <w:rFonts w:eastAsia="Times New Roman" w:cstheme="minorHAnsi"/>
                <w:lang w:eastAsia="en-GB"/>
              </w:rPr>
              <w:t>Y</w:t>
            </w:r>
          </w:p>
        </w:tc>
      </w:tr>
    </w:tbl>
    <w:p w14:paraId="3A0E8F57" w14:textId="77777777" w:rsidR="0045315A" w:rsidRPr="00C55C15" w:rsidRDefault="0045315A" w:rsidP="0045315A">
      <w:pPr>
        <w:rPr>
          <w:rFonts w:cstheme="minorHAnsi"/>
        </w:rPr>
      </w:pPr>
    </w:p>
    <w:p w14:paraId="5B9DC37C" w14:textId="77777777" w:rsidR="0045315A" w:rsidRPr="00C55C15" w:rsidRDefault="0045315A" w:rsidP="0045315A">
      <w:pPr>
        <w:rPr>
          <w:rFonts w:cstheme="minorHAnsi"/>
        </w:rPr>
      </w:pPr>
    </w:p>
    <w:p w14:paraId="482ED516" w14:textId="77777777" w:rsidR="00FB67EA" w:rsidRPr="00C55C15" w:rsidRDefault="00FB67EA">
      <w:pPr>
        <w:rPr>
          <w:rFonts w:cstheme="minorHAnsi"/>
        </w:rPr>
      </w:pPr>
    </w:p>
    <w:sectPr w:rsidR="00FB67EA" w:rsidRPr="00C55C15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928B3"/>
    <w:multiLevelType w:val="hybridMultilevel"/>
    <w:tmpl w:val="2F1A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7308"/>
    <w:multiLevelType w:val="hybridMultilevel"/>
    <w:tmpl w:val="EC807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CF"/>
    <w:rsid w:val="00430510"/>
    <w:rsid w:val="0045315A"/>
    <w:rsid w:val="005222AF"/>
    <w:rsid w:val="00573F61"/>
    <w:rsid w:val="008051CF"/>
    <w:rsid w:val="00C55C15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8823"/>
  <w15:chartTrackingRefBased/>
  <w15:docId w15:val="{88F9E9C1-F0F6-F645-8C01-030B5FF1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3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1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Adil Jawad</cp:lastModifiedBy>
  <cp:revision>5</cp:revision>
  <dcterms:created xsi:type="dcterms:W3CDTF">2020-02-03T02:29:00Z</dcterms:created>
  <dcterms:modified xsi:type="dcterms:W3CDTF">2020-02-03T07:02:00Z</dcterms:modified>
</cp:coreProperties>
</file>