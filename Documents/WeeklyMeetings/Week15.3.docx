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3CD83" w14:textId="781139A6" w:rsidR="009F3249" w:rsidRPr="007E3B16" w:rsidRDefault="009F3249" w:rsidP="009F3249">
      <w:pPr>
        <w:pStyle w:val="Title"/>
        <w:rPr>
          <w:rFonts w:asciiTheme="minorHAnsi" w:eastAsia="Times New Roman" w:hAnsiTheme="minorHAnsi" w:cstheme="minorHAnsi"/>
          <w:lang w:eastAsia="en-GB"/>
        </w:rPr>
      </w:pPr>
      <w:r w:rsidRPr="007E3B16">
        <w:rPr>
          <w:rFonts w:asciiTheme="minorHAnsi" w:eastAsia="Times New Roman" w:hAnsiTheme="minorHAnsi" w:cstheme="minorHAnsi"/>
          <w:lang w:eastAsia="en-GB"/>
        </w:rPr>
        <w:t xml:space="preserve">Meeting Document: </w:t>
      </w:r>
      <w:r>
        <w:rPr>
          <w:rFonts w:asciiTheme="minorHAnsi" w:eastAsia="Times New Roman" w:hAnsiTheme="minorHAnsi" w:cstheme="minorHAnsi"/>
          <w:lang w:eastAsia="en-GB"/>
        </w:rPr>
        <w:t xml:space="preserve">5    </w:t>
      </w:r>
      <w:r w:rsidRPr="007E3B16">
        <w:rPr>
          <w:rFonts w:asciiTheme="minorHAnsi" w:eastAsia="Times New Roman" w:hAnsiTheme="minorHAnsi" w:cstheme="minorHAnsi"/>
          <w:lang w:eastAsia="en-GB"/>
        </w:rPr>
        <w:t xml:space="preserve">                    </w:t>
      </w:r>
      <w:r w:rsidRPr="007E3B16">
        <w:rPr>
          <w:rFonts w:asciiTheme="minorHAnsi" w:eastAsia="Times New Roman" w:hAnsiTheme="minorHAnsi" w:cstheme="minorHAnsi"/>
          <w:noProof/>
          <w:lang w:eastAsia="en-GB"/>
        </w:rPr>
        <w:drawing>
          <wp:inline distT="0" distB="0" distL="0" distR="0" wp14:anchorId="21062343" wp14:editId="03839078">
            <wp:extent cx="844748" cy="1228725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019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3C4B" w14:textId="77777777" w:rsidR="009F3249" w:rsidRPr="000456DC" w:rsidRDefault="009F3249" w:rsidP="009F3249">
      <w:pPr>
        <w:rPr>
          <w:rFonts w:eastAsia="Times New Roman" w:cstheme="minorHAnsi"/>
          <w:bCs/>
          <w:color w:val="000000"/>
          <w:sz w:val="22"/>
          <w:szCs w:val="22"/>
          <w:lang w:eastAsia="en-GB"/>
        </w:rPr>
      </w:pPr>
    </w:p>
    <w:p w14:paraId="2274ED34" w14:textId="77777777" w:rsidR="009F3249" w:rsidRPr="007E3B16" w:rsidRDefault="009F3249" w:rsidP="009F3249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Name of company: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KentSoft</w:t>
      </w:r>
    </w:p>
    <w:p w14:paraId="7ABCA35A" w14:textId="755FA728" w:rsidR="009F3249" w:rsidRPr="007E3B16" w:rsidRDefault="009F3249" w:rsidP="009F3249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location: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Pr="009E35F6">
        <w:rPr>
          <w:rFonts w:eastAsia="Times New Roman" w:cstheme="minorHAnsi"/>
          <w:color w:val="000000"/>
          <w:sz w:val="22"/>
          <w:szCs w:val="22"/>
          <w:lang w:eastAsia="en-GB"/>
        </w:rPr>
        <w:t>Templeman Library,</w:t>
      </w:r>
      <w:r w:rsidR="009133A0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1</w:t>
      </w:r>
      <w:r w:rsidR="009133A0" w:rsidRPr="009133A0">
        <w:rPr>
          <w:rFonts w:eastAsia="Times New Roman" w:cstheme="minorHAnsi"/>
          <w:color w:val="000000"/>
          <w:sz w:val="22"/>
          <w:szCs w:val="22"/>
          <w:vertAlign w:val="superscript"/>
          <w:lang w:eastAsia="en-GB"/>
        </w:rPr>
        <w:t>st</w:t>
      </w:r>
      <w:r w:rsidR="009133A0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floor computer room</w:t>
      </w:r>
    </w:p>
    <w:p w14:paraId="31D3AE21" w14:textId="2FA7A811" w:rsidR="009F3249" w:rsidRPr="007E3B16" w:rsidRDefault="009F3249" w:rsidP="009F3249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Meeting date: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6A7716">
        <w:rPr>
          <w:rFonts w:eastAsia="Times New Roman" w:cstheme="minorHAnsi"/>
          <w:color w:val="000000"/>
          <w:sz w:val="22"/>
          <w:szCs w:val="22"/>
          <w:lang w:eastAsia="en-GB"/>
        </w:rPr>
        <w:t>30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>/01/20</w:t>
      </w:r>
    </w:p>
    <w:p w14:paraId="20CBFA56" w14:textId="44BBBA60" w:rsidR="009F3249" w:rsidRPr="007E3B16" w:rsidRDefault="009F3249" w:rsidP="009F3249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Attendance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: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Rahul &amp; </w:t>
      </w:r>
      <w:r w:rsidR="009133A0">
        <w:rPr>
          <w:rFonts w:eastAsia="Times New Roman" w:cstheme="minorHAnsi"/>
          <w:color w:val="000000"/>
          <w:sz w:val="22"/>
          <w:szCs w:val="22"/>
          <w:lang w:eastAsia="en-GB"/>
        </w:rPr>
        <w:t>Adil</w:t>
      </w:r>
    </w:p>
    <w:p w14:paraId="5370DC8C" w14:textId="59F83800" w:rsidR="00FB67EA" w:rsidRPr="000456DC" w:rsidRDefault="009F3249">
      <w:pPr>
        <w:rPr>
          <w:rFonts w:eastAsia="Times New Roman" w:cstheme="minorHAnsi"/>
          <w:color w:val="000000"/>
          <w:lang w:eastAsia="en-GB"/>
        </w:rPr>
      </w:pPr>
      <w:r w:rsidRPr="007E3B16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Extra info:</w:t>
      </w:r>
      <w:r w:rsidRPr="007E3B16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Samuel &amp; </w:t>
      </w:r>
      <w:r w:rsidR="00011CE8">
        <w:rPr>
          <w:rFonts w:eastAsia="Times New Roman" w:cstheme="minorHAnsi"/>
          <w:color w:val="000000"/>
          <w:sz w:val="22"/>
          <w:szCs w:val="22"/>
          <w:lang w:eastAsia="en-GB"/>
        </w:rPr>
        <w:t>Tsotne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were late by 1</w:t>
      </w:r>
      <w:r w:rsidR="009133A0">
        <w:rPr>
          <w:rFonts w:eastAsia="Times New Roman" w:cstheme="minorHAnsi"/>
          <w:color w:val="000000"/>
          <w:sz w:val="22"/>
          <w:szCs w:val="22"/>
          <w:lang w:eastAsia="en-GB"/>
        </w:rPr>
        <w:t>0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mins</w:t>
      </w:r>
    </w:p>
    <w:p w14:paraId="39CA59BF" w14:textId="77777777" w:rsidR="006A7716" w:rsidRPr="00D10028" w:rsidRDefault="006A7716" w:rsidP="006A7716">
      <w:pPr>
        <w:rPr>
          <w:rFonts w:eastAsia="Times New Roman" w:cstheme="minorHAnsi"/>
          <w:color w:val="000000"/>
          <w:lang w:eastAsia="en-GB"/>
        </w:rPr>
      </w:pPr>
      <w:bookmarkStart w:id="0" w:name="_GoBack"/>
      <w:bookmarkEnd w:id="0"/>
    </w:p>
    <w:p w14:paraId="22E1BE7E" w14:textId="2E1D2EC2" w:rsidR="006A7716" w:rsidRDefault="006A7716" w:rsidP="006A7716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Agenda: </w:t>
      </w:r>
    </w:p>
    <w:p w14:paraId="3097A40A" w14:textId="447CEC20" w:rsidR="006A7716" w:rsidRDefault="006A7716" w:rsidP="006A7716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077B4EF6" w14:textId="6032AE44" w:rsidR="006A7716" w:rsidRDefault="006A7716" w:rsidP="006A771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Review </w:t>
      </w:r>
      <w:r w:rsidR="00011CE8">
        <w:rPr>
          <w:rFonts w:eastAsia="Times New Roman" w:cstheme="minorHAnsi"/>
          <w:color w:val="000000"/>
          <w:sz w:val="22"/>
          <w:szCs w:val="22"/>
          <w:lang w:eastAsia="en-GB"/>
        </w:rPr>
        <w:t>UML diagram</w:t>
      </w: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 and use cases</w:t>
      </w:r>
      <w:r w:rsidR="00011CE8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descriptions</w:t>
      </w:r>
    </w:p>
    <w:p w14:paraId="2761C9A2" w14:textId="44B64290" w:rsidR="006A7716" w:rsidRDefault="006A7716" w:rsidP="006A771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Email Miles regarding issues with stories / cases</w:t>
      </w:r>
    </w:p>
    <w:p w14:paraId="1F24575F" w14:textId="74A4E3A6" w:rsidR="006A7716" w:rsidRDefault="006A7716" w:rsidP="006A771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Review documents produced by everyone</w:t>
      </w:r>
    </w:p>
    <w:p w14:paraId="4622A2BF" w14:textId="4955B3E6" w:rsidR="006A7716" w:rsidRDefault="006A7716"/>
    <w:p w14:paraId="77E36D5F" w14:textId="6AE7C826" w:rsidR="006A7716" w:rsidRDefault="006A7716"/>
    <w:p w14:paraId="4D1B5F20" w14:textId="7DD1734B" w:rsidR="006A7716" w:rsidRDefault="006A7716" w:rsidP="006A7716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Discussion points:</w:t>
      </w:r>
      <w:r w:rsidR="00E371FF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br/>
      </w:r>
    </w:p>
    <w:p w14:paraId="73EAD554" w14:textId="0CA59BA8" w:rsidR="00E371FF" w:rsidRPr="009133A0" w:rsidRDefault="009133A0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Had a look at UML diagram and descriptions to ensure everything matched up</w:t>
      </w:r>
    </w:p>
    <w:p w14:paraId="48514217" w14:textId="495CD43A" w:rsidR="009133A0" w:rsidRPr="009133A0" w:rsidRDefault="009133A0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Spotted a few inconsistencies with regards to the diagram and the requirements document provided by Yuconz</w:t>
      </w:r>
    </w:p>
    <w:p w14:paraId="0946A158" w14:textId="60F7CA1A" w:rsidR="009133A0" w:rsidRPr="009133A0" w:rsidRDefault="009133A0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Took note of these and emailed Miles to gather clarification of the queries</w:t>
      </w:r>
    </w:p>
    <w:p w14:paraId="1D113D3C" w14:textId="4D2D547F" w:rsidR="009133A0" w:rsidRPr="009133A0" w:rsidRDefault="009133A0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Had a look at the documents everyone has been working on</w:t>
      </w:r>
    </w:p>
    <w:p w14:paraId="5F0F691F" w14:textId="3F0FCF2B" w:rsidR="009133A0" w:rsidRPr="00011CE8" w:rsidRDefault="009133A0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 xml:space="preserve">Adil and Rahul used google docs to peer work on the project management document </w:t>
      </w:r>
    </w:p>
    <w:p w14:paraId="5C8B6B5A" w14:textId="6E8AC698" w:rsidR="00011CE8" w:rsidRPr="00E371FF" w:rsidRDefault="00011CE8" w:rsidP="00E371FF">
      <w:pPr>
        <w:pStyle w:val="ListParagraph"/>
        <w:numPr>
          <w:ilvl w:val="0"/>
          <w:numId w:val="2"/>
        </w:num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Discuss final document that needs to be produced which is the QA document and talk about what needs to be included in that</w:t>
      </w:r>
    </w:p>
    <w:p w14:paraId="58F656B5" w14:textId="17AE8D7E" w:rsidR="006A7716" w:rsidRDefault="006A7716"/>
    <w:p w14:paraId="1E76D7FE" w14:textId="5048EE1C" w:rsidR="006A7716" w:rsidRDefault="006A7716"/>
    <w:tbl>
      <w:tblPr>
        <w:tblW w:w="99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6"/>
        <w:gridCol w:w="1109"/>
        <w:gridCol w:w="1701"/>
        <w:gridCol w:w="1559"/>
        <w:gridCol w:w="1418"/>
      </w:tblGrid>
      <w:tr w:rsidR="00011CE8" w:rsidRPr="009E35F6" w14:paraId="20C30E7C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46AD5" w14:textId="77777777" w:rsidR="00011CE8" w:rsidRPr="001C4C54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Tasks to be completed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3663E" w14:textId="77777777" w:rsidR="00011CE8" w:rsidRPr="001C4C54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Who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760B8C" w14:textId="77777777" w:rsidR="00011CE8" w:rsidRPr="001C4C54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Date Set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5EE73" w14:textId="77777777" w:rsidR="00011CE8" w:rsidRPr="001C4C54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Due</w:t>
            </w:r>
          </w:p>
          <w:p w14:paraId="38B97D88" w14:textId="77777777" w:rsidR="00011CE8" w:rsidRPr="001C4C54" w:rsidRDefault="00011CE8" w:rsidP="00CD0A4C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19662" w14:textId="77777777" w:rsidR="00011CE8" w:rsidRPr="001C4C54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1C4C54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Completed</w:t>
            </w:r>
          </w:p>
        </w:tc>
      </w:tr>
      <w:tr w:rsidR="00011CE8" w:rsidRPr="009E35F6" w14:paraId="739030BE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F7F90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google doc page of meeting template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DB352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F51BF0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DCD83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01CFDD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9E35F6" w14:paraId="1892B188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AD298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Gitlab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E0EE0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D7261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9C642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7B5B5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9E35F6" w14:paraId="2DEBEE7A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15A8A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chart of meeting hours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B3974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AAJ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7B809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C0124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4B40C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9E35F6" w14:paraId="7CAABE13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8880D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company name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82A5F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9E35F6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RPP, TG, AAJ, 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7E5B93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BD2217"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BE0CF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3C26D5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9E35F6" w14:paraId="3A222F1F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AD31E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Create company Logo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1F53F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A5970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23/01/20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5F8BB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Before next meeting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3C5A6" w14:textId="77777777" w:rsidR="00011CE8" w:rsidRPr="009E35F6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9E35F6" w14:paraId="48AF88DF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68C7B" w14:textId="77777777" w:rsid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 xml:space="preserve"> Book room for next meeting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2AD0" w14:textId="77777777" w:rsid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8F6F7E" w14:textId="77777777" w:rsid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E70D" w14:textId="77777777" w:rsid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28/01/20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10B2FF" w14:textId="77777777" w:rsid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9E35F6" w14:paraId="3AC82B90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C19C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lastRenderedPageBreak/>
              <w:t>Word style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A350A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SL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1C9C0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5B42E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DEBB4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Y</w:t>
            </w:r>
          </w:p>
        </w:tc>
      </w:tr>
      <w:tr w:rsidR="00011CE8" w:rsidRPr="009E35F6" w14:paraId="64A01242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BFE9E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Review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BBEF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D6CB4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02E06" w14:textId="79FD87EC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3</w:t>
            </w:r>
            <w:r>
              <w:rPr>
                <w:rFonts w:eastAsia="Times New Roman" w:cstheme="minorHAnsi"/>
                <w:lang w:eastAsia="en-GB"/>
              </w:rPr>
              <w:t>1</w:t>
            </w:r>
            <w:r w:rsidRPr="00011CE8">
              <w:rPr>
                <w:rFonts w:eastAsia="Times New Roman" w:cstheme="minorHAnsi"/>
                <w:lang w:eastAsia="en-GB"/>
              </w:rPr>
              <w:t>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2286F4" w14:textId="0E546DA9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</w:t>
            </w:r>
          </w:p>
        </w:tc>
      </w:tr>
      <w:tr w:rsidR="00011CE8" w:rsidRPr="009E35F6" w14:paraId="5C6519BB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96316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Code Style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3F85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0CD53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B44E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8EF54B" w14:textId="57FFA8DC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N</w:t>
            </w:r>
          </w:p>
        </w:tc>
      </w:tr>
      <w:tr w:rsidR="00011CE8" w:rsidRPr="009E35F6" w14:paraId="747AC5CA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12D2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color w:val="000000"/>
                <w:lang w:eastAsia="en-GB"/>
              </w:rPr>
              <w:t>Software test plan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3CDBD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A8C87E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54C6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29/01/20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12950" w14:textId="77777777" w:rsidR="00011CE8" w:rsidRPr="00011CE8" w:rsidRDefault="00011CE8" w:rsidP="00CD0A4C">
            <w:pPr>
              <w:rPr>
                <w:rFonts w:eastAsia="Times New Roman" w:cstheme="minorHAnsi"/>
                <w:lang w:eastAsia="en-GB"/>
              </w:rPr>
            </w:pPr>
            <w:r w:rsidRPr="00011CE8">
              <w:rPr>
                <w:rFonts w:eastAsia="Times New Roman" w:cstheme="minorHAnsi"/>
                <w:lang w:eastAsia="en-GB"/>
              </w:rPr>
              <w:t>50% - need to fill out with tests</w:t>
            </w:r>
          </w:p>
        </w:tc>
      </w:tr>
      <w:tr w:rsidR="00011CE8" w:rsidRPr="009E35F6" w14:paraId="3618C1DF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96240" w14:textId="33600B7A" w:rsidR="00011CE8" w:rsidRPr="00011CE8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 xml:space="preserve">Check UML diagrams against use case descriptions 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07B8" w14:textId="159017EB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TG, RPP,  AAJ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3E8D9" w14:textId="276B71AD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9FDA" w14:textId="08E0723A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951ED" w14:textId="258AE2C7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11CE8" w:rsidRPr="009E35F6" w14:paraId="39FD8B8E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30712" w14:textId="770F3312" w:rsidR="00011CE8" w:rsidRPr="00011CE8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Email Miles regarding queries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30744" w14:textId="05E773E0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TG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AAB1B7" w14:textId="4F317A07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968B" w14:textId="48C310E4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C1CE7" w14:textId="28B1B879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Y</w:t>
            </w:r>
          </w:p>
        </w:tc>
      </w:tr>
      <w:tr w:rsidR="00011CE8" w:rsidRPr="009E35F6" w14:paraId="62737F10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0F20F" w14:textId="1E0B868C" w:rsidR="00011CE8" w:rsidRPr="00011CE8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Project management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03E4" w14:textId="3D2765E6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AAJ, RPP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88FE85" w14:textId="0F530E65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1319" w14:textId="281391B9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31/01/20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7E9DAB" w14:textId="11CA218E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 w:rsidRPr="00011CE8"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  <w:tr w:rsidR="00011CE8" w:rsidRPr="009E35F6" w14:paraId="10C57382" w14:textId="77777777" w:rsidTr="00CD0A4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D441" w14:textId="6275F83B" w:rsidR="00011CE8" w:rsidRPr="00011CE8" w:rsidRDefault="00011CE8" w:rsidP="00CD0A4C">
            <w:pPr>
              <w:rPr>
                <w:rFonts w:eastAsia="Times New Roman" w:cstheme="minorHAnsi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n-GB"/>
              </w:rPr>
              <w:t>QA document</w:t>
            </w:r>
          </w:p>
        </w:tc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A50B" w14:textId="77777777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07242" w14:textId="4799CA27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30/01/20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30F6" w14:textId="5BC9386F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1/01/20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EFEE5" w14:textId="5186E519" w:rsidR="00011CE8" w:rsidRPr="00011CE8" w:rsidRDefault="00011CE8" w:rsidP="00CD0A4C">
            <w:pPr>
              <w:rPr>
                <w:rFonts w:eastAsia="Times New Roman" w:cstheme="minorHAnsi"/>
                <w:b/>
                <w:bCs/>
                <w:lang w:eastAsia="en-GB"/>
              </w:rPr>
            </w:pPr>
            <w:r>
              <w:rPr>
                <w:rFonts w:eastAsia="Times New Roman" w:cstheme="minorHAnsi"/>
                <w:b/>
                <w:bCs/>
                <w:lang w:eastAsia="en-GB"/>
              </w:rPr>
              <w:t>N</w:t>
            </w:r>
          </w:p>
        </w:tc>
      </w:tr>
    </w:tbl>
    <w:p w14:paraId="18E382EA" w14:textId="77777777" w:rsidR="006A7716" w:rsidRDefault="006A7716"/>
    <w:sectPr w:rsidR="006A7716" w:rsidSect="00573F6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76419" w14:textId="77777777" w:rsidR="000456DC" w:rsidRDefault="000456DC" w:rsidP="000456DC">
      <w:r>
        <w:separator/>
      </w:r>
    </w:p>
  </w:endnote>
  <w:endnote w:type="continuationSeparator" w:id="0">
    <w:p w14:paraId="154CF2DB" w14:textId="77777777" w:rsidR="000456DC" w:rsidRDefault="000456DC" w:rsidP="00045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2DA65" w14:textId="77777777" w:rsidR="000456DC" w:rsidRDefault="000456DC" w:rsidP="000456DC">
      <w:r>
        <w:separator/>
      </w:r>
    </w:p>
  </w:footnote>
  <w:footnote w:type="continuationSeparator" w:id="0">
    <w:p w14:paraId="4DDDD0C1" w14:textId="77777777" w:rsidR="000456DC" w:rsidRDefault="000456DC" w:rsidP="00045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60E1D"/>
    <w:multiLevelType w:val="hybridMultilevel"/>
    <w:tmpl w:val="405C84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7180"/>
    <w:multiLevelType w:val="hybridMultilevel"/>
    <w:tmpl w:val="345C1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49"/>
    <w:rsid w:val="00011CE8"/>
    <w:rsid w:val="000456DC"/>
    <w:rsid w:val="003664F3"/>
    <w:rsid w:val="00573F61"/>
    <w:rsid w:val="006A7716"/>
    <w:rsid w:val="009133A0"/>
    <w:rsid w:val="009F3249"/>
    <w:rsid w:val="00E371FF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813E2"/>
  <w15:chartTrackingRefBased/>
  <w15:docId w15:val="{7AD92D5C-9A77-B84E-A840-27D25538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3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324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A77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6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6DC"/>
  </w:style>
  <w:style w:type="paragraph" w:styleId="Footer">
    <w:name w:val="footer"/>
    <w:basedOn w:val="Normal"/>
    <w:link w:val="FooterChar"/>
    <w:uiPriority w:val="99"/>
    <w:unhideWhenUsed/>
    <w:rsid w:val="000456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DB080F09.dotm</Template>
  <TotalTime>0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T.Gvadzabia</cp:lastModifiedBy>
  <cp:revision>5</cp:revision>
  <dcterms:created xsi:type="dcterms:W3CDTF">2020-01-29T23:08:00Z</dcterms:created>
  <dcterms:modified xsi:type="dcterms:W3CDTF">2020-02-03T06:15:00Z</dcterms:modified>
</cp:coreProperties>
</file>